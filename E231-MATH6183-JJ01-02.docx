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40DB1AC" w:rsidR="00811C48" w:rsidRPr="001E7ABE" w:rsidRDefault="00994EE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88C2" w14:textId="6172AF2D" w:rsidR="00305F2D" w:rsidRDefault="00750289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750289">
              <w:rPr>
                <w:rFonts w:ascii="Arial Narrow" w:hAnsi="Arial Narrow" w:cs="Tahoma"/>
                <w:sz w:val="36"/>
              </w:rPr>
              <w:t>MATH6183 | MATH6183001 | MATH6183016 | MATH6183049</w:t>
            </w:r>
          </w:p>
          <w:p w14:paraId="36656A16" w14:textId="0C3706DA" w:rsidR="00235C36" w:rsidRPr="00876A58" w:rsidRDefault="00305F2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05F2D">
              <w:rPr>
                <w:rFonts w:ascii="Arial Narrow" w:hAnsi="Arial Narrow" w:cs="Tahoma"/>
                <w:sz w:val="36"/>
              </w:rPr>
              <w:t>Scientific Computing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35E1AAAF" w:rsidR="00F80742" w:rsidRPr="00DF718C" w:rsidRDefault="002A4CE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507C5C">
              <w:rPr>
                <w:rFonts w:ascii="Arial" w:hAnsi="Arial" w:cs="Arial"/>
                <w:b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E189832" w:rsidR="000732DF" w:rsidRPr="00994EE0" w:rsidRDefault="008006AA" w:rsidP="000732DF">
            <w:pPr>
              <w:jc w:val="right"/>
              <w:rPr>
                <w:rFonts w:ascii="Arial" w:hAnsi="Arial" w:cs="Arial"/>
                <w:b/>
                <w:sz w:val="20"/>
                <w:highlight w:val="yellow"/>
              </w:rPr>
            </w:pPr>
            <w:r w:rsidRPr="008006AA">
              <w:rPr>
                <w:rFonts w:ascii="Arial" w:hAnsi="Arial" w:cs="Arial"/>
                <w:b/>
                <w:sz w:val="20"/>
              </w:rPr>
              <w:t>E231-MATH6183-JJ01-0</w:t>
            </w: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E0375C" w:rsidRPr="00876A58" w14:paraId="29B361D6" w14:textId="77777777" w:rsidTr="000146D9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3E87" w14:textId="3B18E6E3" w:rsidR="00535DA7" w:rsidRPr="000146D9" w:rsidRDefault="00535DA7" w:rsidP="00B46B5A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0146D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0146D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977D4" w:rsidRPr="000146D9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0146D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0146D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0146D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0146D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46B5A" w:rsidRPr="000146D9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0146D9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B46B5A" w:rsidRPr="000146D9">
              <w:rPr>
                <w:rFonts w:ascii="Arial" w:hAnsi="Arial" w:cs="Arial"/>
                <w:i/>
                <w:sz w:val="18"/>
                <w:szCs w:val="18"/>
              </w:rPr>
              <w:t>/202</w:t>
            </w:r>
            <w:r w:rsidR="000146D9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8170C0F" w14:textId="77777777" w:rsidR="00994EE0" w:rsidRPr="00DE2937" w:rsidRDefault="00994EE0" w:rsidP="00994EE0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E2937">
        <w:rPr>
          <w:rFonts w:ascii="Times New Roman" w:hAnsi="Times New Roman" w:cs="Times New Roman"/>
          <w:color w:val="00000A"/>
          <w:sz w:val="24"/>
          <w:szCs w:val="24"/>
        </w:rPr>
        <w:t>Learning Outcomes</w:t>
      </w:r>
    </w:p>
    <w:p w14:paraId="7A14250B" w14:textId="6360E3B6" w:rsidR="00994EE0" w:rsidRDefault="00994EE0" w:rsidP="009B0A5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937">
        <w:rPr>
          <w:rFonts w:ascii="Times New Roman" w:hAnsi="Times New Roman" w:cs="Times New Roman"/>
          <w:sz w:val="24"/>
          <w:szCs w:val="24"/>
        </w:rPr>
        <w:t>LO2</w:t>
      </w:r>
      <w:r w:rsidR="002A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2A4CED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DE2937">
        <w:rPr>
          <w:rFonts w:ascii="Times New Roman" w:hAnsi="Times New Roman" w:cs="Times New Roman"/>
          <w:sz w:val="24"/>
          <w:szCs w:val="24"/>
        </w:rPr>
        <w:t>olve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937">
        <w:rPr>
          <w:rFonts w:ascii="Times New Roman" w:hAnsi="Times New Roman" w:cs="Times New Roman"/>
          <w:sz w:val="24"/>
          <w:szCs w:val="24"/>
        </w:rPr>
        <w:t xml:space="preserve">the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2937">
        <w:rPr>
          <w:rFonts w:ascii="Times New Roman" w:hAnsi="Times New Roman" w:cs="Times New Roman"/>
          <w:sz w:val="24"/>
          <w:szCs w:val="24"/>
        </w:rPr>
        <w:t xml:space="preserve">ystems of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2937">
        <w:rPr>
          <w:rFonts w:ascii="Times New Roman" w:hAnsi="Times New Roman" w:cs="Times New Roman"/>
          <w:sz w:val="24"/>
          <w:szCs w:val="24"/>
        </w:rPr>
        <w:t xml:space="preserve">inear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2937">
        <w:rPr>
          <w:rFonts w:ascii="Times New Roman" w:hAnsi="Times New Roman" w:cs="Times New Roman"/>
          <w:sz w:val="24"/>
          <w:szCs w:val="24"/>
        </w:rPr>
        <w:t xml:space="preserve">lgebraic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2937">
        <w:rPr>
          <w:rFonts w:ascii="Times New Roman" w:hAnsi="Times New Roman" w:cs="Times New Roman"/>
          <w:sz w:val="24"/>
          <w:szCs w:val="24"/>
        </w:rPr>
        <w:t xml:space="preserve">quations,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2937">
        <w:rPr>
          <w:rFonts w:ascii="Times New Roman" w:hAnsi="Times New Roman" w:cs="Times New Roman"/>
          <w:sz w:val="24"/>
          <w:szCs w:val="24"/>
        </w:rPr>
        <w:t xml:space="preserve">igenvalues,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2937">
        <w:rPr>
          <w:rFonts w:ascii="Times New Roman" w:hAnsi="Times New Roman" w:cs="Times New Roman"/>
          <w:sz w:val="24"/>
          <w:szCs w:val="24"/>
        </w:rPr>
        <w:t xml:space="preserve">igenvectors,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E2937">
        <w:rPr>
          <w:rFonts w:ascii="Times New Roman" w:hAnsi="Times New Roman" w:cs="Times New Roman"/>
          <w:sz w:val="24"/>
          <w:szCs w:val="24"/>
        </w:rPr>
        <w:t xml:space="preserve">egression and </w:t>
      </w:r>
      <w:r w:rsidR="009B0A5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E2937">
        <w:rPr>
          <w:rFonts w:ascii="Times New Roman" w:hAnsi="Times New Roman" w:cs="Times New Roman"/>
          <w:sz w:val="24"/>
          <w:szCs w:val="24"/>
        </w:rPr>
        <w:t>nterpolation through scientific computation</w:t>
      </w:r>
    </w:p>
    <w:p w14:paraId="5C04A446" w14:textId="77777777" w:rsidR="009B0A50" w:rsidRPr="009B0A50" w:rsidRDefault="009B0A50" w:rsidP="009B0A50">
      <w:pPr>
        <w:jc w:val="both"/>
      </w:pPr>
    </w:p>
    <w:p w14:paraId="0EC78C1B" w14:textId="77777777" w:rsidR="00994EE0" w:rsidRPr="00DE2937" w:rsidRDefault="00994EE0" w:rsidP="00994EE0">
      <w:pPr>
        <w:pStyle w:val="Heading2"/>
        <w:spacing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E2937">
        <w:rPr>
          <w:rFonts w:ascii="Times New Roman" w:hAnsi="Times New Roman" w:cs="Times New Roman"/>
          <w:color w:val="00000A"/>
          <w:sz w:val="24"/>
          <w:szCs w:val="24"/>
        </w:rPr>
        <w:t>Topic</w:t>
      </w:r>
    </w:p>
    <w:p w14:paraId="185693CB" w14:textId="3CCC0403" w:rsidR="00994EE0" w:rsidRPr="009B0A50" w:rsidRDefault="009B0A50" w:rsidP="00994EE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Session 02 – </w:t>
      </w:r>
      <w:r w:rsidR="005A0B8D" w:rsidRPr="00DE293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System of Linear Equation</w:t>
      </w:r>
    </w:p>
    <w:p w14:paraId="3C52DC0C" w14:textId="77777777" w:rsidR="009B0A50" w:rsidRPr="009B0A50" w:rsidRDefault="009B0A50" w:rsidP="009B0A50">
      <w:pPr>
        <w:jc w:val="both"/>
      </w:pPr>
    </w:p>
    <w:p w14:paraId="1FD8822B" w14:textId="0E876986" w:rsidR="00994EE0" w:rsidRPr="00DE2937" w:rsidRDefault="00994EE0" w:rsidP="00814B46">
      <w:pPr>
        <w:pStyle w:val="Heading2"/>
        <w:spacing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E2937">
        <w:rPr>
          <w:rFonts w:ascii="Times New Roman" w:hAnsi="Times New Roman" w:cs="Times New Roman"/>
          <w:color w:val="00000A"/>
          <w:sz w:val="24"/>
          <w:szCs w:val="24"/>
        </w:rPr>
        <w:t>Subtopics</w:t>
      </w:r>
    </w:p>
    <w:p w14:paraId="3B880E33" w14:textId="77777777" w:rsidR="00F5093F" w:rsidRPr="00F5093F" w:rsidRDefault="00814B46" w:rsidP="00DE2937">
      <w:pPr>
        <w:numPr>
          <w:ilvl w:val="0"/>
          <w:numId w:val="15"/>
        </w:numPr>
        <w:suppressAutoHyphens/>
        <w:spacing w:line="360" w:lineRule="auto"/>
        <w:jc w:val="both"/>
        <w:rPr>
          <w:lang w:val="id-ID"/>
        </w:rPr>
      </w:pPr>
      <w:r w:rsidRPr="00DE2937">
        <w:t>Gauss-Seidel Linear Equation</w:t>
      </w:r>
    </w:p>
    <w:p w14:paraId="769877A3" w14:textId="1B3B263E" w:rsidR="00DE2937" w:rsidRPr="00F5093F" w:rsidRDefault="00F5093F" w:rsidP="00F5093F">
      <w:pPr>
        <w:numPr>
          <w:ilvl w:val="0"/>
          <w:numId w:val="15"/>
        </w:numPr>
        <w:suppressAutoHyphens/>
        <w:spacing w:line="360" w:lineRule="auto"/>
        <w:jc w:val="both"/>
        <w:rPr>
          <w:lang w:val="id-ID"/>
        </w:rPr>
      </w:pPr>
      <w:r w:rsidRPr="00DE2937">
        <w:t>NumPy</w:t>
      </w:r>
      <w:r w:rsidR="00DE2937" w:rsidRPr="00F5093F">
        <w:rPr>
          <w:lang w:val="id-ID"/>
        </w:rPr>
        <w:br w:type="page"/>
      </w:r>
    </w:p>
    <w:p w14:paraId="35780AD8" w14:textId="2C3666C5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C98C027" w14:textId="77777777" w:rsidR="00DE2937" w:rsidRPr="0079737B" w:rsidRDefault="00083E9E" w:rsidP="0079737B">
      <w:pPr>
        <w:spacing w:after="240" w:line="36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79737B">
        <w:rPr>
          <w:b/>
          <w:bCs/>
          <w:sz w:val="28"/>
          <w:szCs w:val="28"/>
        </w:rPr>
        <w:t>Solving Linear Equation</w:t>
      </w:r>
    </w:p>
    <w:p w14:paraId="5F380B19" w14:textId="35DA51A4" w:rsidR="00083E9E" w:rsidRPr="0079737B" w:rsidRDefault="00083E9E" w:rsidP="0079737B">
      <w:pPr>
        <w:spacing w:line="360" w:lineRule="auto"/>
        <w:ind w:firstLine="720"/>
        <w:jc w:val="both"/>
        <w:rPr>
          <w:color w:val="333333"/>
          <w:shd w:val="clear" w:color="auto" w:fill="FFFFFF"/>
        </w:rPr>
      </w:pPr>
      <w:r w:rsidRPr="00EF28D2">
        <w:rPr>
          <w:color w:val="333333"/>
          <w:shd w:val="clear" w:color="auto" w:fill="FFFFFF"/>
        </w:rPr>
        <w:t>Solve</w:t>
      </w:r>
      <w:r w:rsidRPr="0079737B">
        <w:rPr>
          <w:color w:val="333333"/>
          <w:shd w:val="clear" w:color="auto" w:fill="FFFFFF"/>
        </w:rPr>
        <w:t xml:space="preserve"> the following </w:t>
      </w:r>
      <w:r w:rsidRPr="00EF28D2">
        <w:rPr>
          <w:b/>
          <w:bCs/>
          <w:color w:val="333333"/>
          <w:shd w:val="clear" w:color="auto" w:fill="FFFFFF"/>
        </w:rPr>
        <w:t xml:space="preserve">system of linear equations </w:t>
      </w:r>
      <w:r w:rsidRPr="0079737B">
        <w:rPr>
          <w:color w:val="333333"/>
          <w:shd w:val="clear" w:color="auto" w:fill="FFFFFF"/>
        </w:rPr>
        <w:t xml:space="preserve">with the following </w:t>
      </w:r>
      <w:r w:rsidRPr="00EF28D2">
        <w:rPr>
          <w:b/>
          <w:bCs/>
          <w:color w:val="333333"/>
          <w:shd w:val="clear" w:color="auto" w:fill="FFFFFF"/>
        </w:rPr>
        <w:t>requirements</w:t>
      </w:r>
      <w:r w:rsidR="005F1FB6" w:rsidRPr="0079737B">
        <w:rPr>
          <w:color w:val="333333"/>
          <w:shd w:val="clear" w:color="auto" w:fill="FFFFFF"/>
        </w:rPr>
        <w:t>:</w:t>
      </w:r>
    </w:p>
    <w:p w14:paraId="040EABA2" w14:textId="32102775" w:rsidR="00083E9E" w:rsidRPr="00854A96" w:rsidRDefault="00083E9E" w:rsidP="0079737B">
      <w:pPr>
        <w:pStyle w:val="ListParagraph"/>
        <w:numPr>
          <w:ilvl w:val="0"/>
          <w:numId w:val="13"/>
        </w:numPr>
        <w:spacing w:after="0" w:line="360" w:lineRule="auto"/>
        <w:ind w:left="426" w:hanging="425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You must determine whether the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equations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are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diagonally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dominant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programmatically</w:t>
      </w:r>
      <w:r w:rsidR="00C24D59" w:rsidRPr="00C24D5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.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C24D59" w:rsidRPr="00C24D5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I</w:t>
      </w:r>
      <w:r w:rsidRPr="00C24D5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f the equation is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 not diagonal</w:t>
      </w:r>
      <w:r w:rsidR="00C24D5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,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54A9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 xml:space="preserve">then </w:t>
      </w:r>
      <w:r w:rsidRPr="00B85E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print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 error message.</w:t>
      </w:r>
    </w:p>
    <w:p w14:paraId="41DB0865" w14:textId="272896B8" w:rsidR="00083E9E" w:rsidRPr="00854A96" w:rsidRDefault="00083E9E" w:rsidP="0079737B">
      <w:pPr>
        <w:pStyle w:val="ListParagraph"/>
        <w:numPr>
          <w:ilvl w:val="0"/>
          <w:numId w:val="13"/>
        </w:numPr>
        <w:spacing w:after="0" w:line="360" w:lineRule="auto"/>
        <w:ind w:left="426" w:hanging="425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If the equations are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diagonally dominant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use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Gauss-Seidel method 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and the number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15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as the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max</w:t>
      </w:r>
      <w:r w:rsidR="003D4ED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imum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iterations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  <w:r w:rsidRPr="00854A9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E9619D" w:rsidRPr="00B85E7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Otherwise</w:t>
      </w:r>
      <w:r w:rsidR="00E9619D"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show a </w:t>
      </w:r>
      <w:r w:rsidR="00E9619D" w:rsidRPr="00B85E7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message</w:t>
      </w:r>
      <w:r w:rsidR="00E9619D"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telling the equations are </w:t>
      </w:r>
      <w:r w:rsidR="00E9619D" w:rsidRPr="00854A9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not</w:t>
      </w:r>
      <w:r w:rsidR="00E9619D"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9619D" w:rsidRPr="00854A9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diagonally</w:t>
      </w:r>
      <w:r w:rsidR="00E9619D"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9619D" w:rsidRPr="00854A9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dominant</w:t>
      </w:r>
      <w:r w:rsidR="00E9619D"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21B8C6B" w14:textId="7205092F" w:rsidR="00083E9E" w:rsidRPr="00854A96" w:rsidRDefault="00083E9E" w:rsidP="0079737B">
      <w:pPr>
        <w:pStyle w:val="ListParagraph"/>
        <w:numPr>
          <w:ilvl w:val="0"/>
          <w:numId w:val="13"/>
        </w:numPr>
        <w:spacing w:after="0" w:line="360" w:lineRule="auto"/>
        <w:ind w:left="426" w:hanging="425"/>
        <w:jc w:val="both"/>
        <w:rPr>
          <w:rStyle w:val="mn"/>
          <w:rFonts w:ascii="Times New Roman" w:eastAsiaTheme="minorEastAsia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 a </w:t>
      </w:r>
      <w:r w:rsidRPr="00854A9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pre-defined threshold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m:oMath>
        <m:r>
          <w:rPr>
            <w:rStyle w:val="mi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o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r>
          <w:rPr>
            <w:rStyle w:val="mn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0.</m:t>
        </m:r>
        <m:r>
          <w:rPr>
            <w:rStyle w:val="mn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m:t>022</m:t>
        </m:r>
      </m:oMath>
    </w:p>
    <w:p w14:paraId="65E6A708" w14:textId="3077EE30" w:rsidR="00083E9E" w:rsidRPr="00854A96" w:rsidRDefault="00083E9E" w:rsidP="0079737B">
      <w:pPr>
        <w:pStyle w:val="ListParagraph"/>
        <w:numPr>
          <w:ilvl w:val="0"/>
          <w:numId w:val="13"/>
        </w:numPr>
        <w:spacing w:after="0" w:line="360" w:lineRule="auto"/>
        <w:ind w:left="426" w:hanging="425"/>
        <w:jc w:val="both"/>
        <w:rPr>
          <w:rStyle w:val="m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854A96">
        <w:rPr>
          <w:rStyle w:val="m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Use the </w:t>
      </w:r>
      <w:r w:rsidRPr="00B85E70">
        <w:rPr>
          <w:rStyle w:val="mn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value 0</w:t>
      </w:r>
      <w:r w:rsidRPr="00854A96">
        <w:rPr>
          <w:rStyle w:val="m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as the </w:t>
      </w:r>
      <w:r w:rsidRPr="00B85E70">
        <w:rPr>
          <w:rStyle w:val="mn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initial value</w:t>
      </w:r>
      <w:r w:rsidRPr="00854A96">
        <w:rPr>
          <w:rStyle w:val="m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of 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 x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854A96">
        <w:rPr>
          <w:rStyle w:val="m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and 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Pr="00854A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="00B85E70" w:rsidRPr="00910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458A3FEC" w14:textId="77777777" w:rsidR="00EF28D2" w:rsidRDefault="00083E9E" w:rsidP="00EF28D2">
      <w:pPr>
        <w:spacing w:before="240" w:line="360" w:lineRule="auto"/>
        <w:ind w:firstLine="720"/>
        <w:jc w:val="both"/>
        <w:rPr>
          <w:color w:val="333333"/>
          <w:shd w:val="clear" w:color="auto" w:fill="FFFFFF"/>
        </w:rPr>
      </w:pPr>
      <w:r w:rsidRPr="00EF28D2">
        <w:rPr>
          <w:color w:val="333333"/>
          <w:shd w:val="clear" w:color="auto" w:fill="FFFFFF"/>
        </w:rPr>
        <w:t>Then</w:t>
      </w:r>
      <w:r w:rsidRPr="005F1FB6">
        <w:rPr>
          <w:color w:val="333333"/>
          <w:shd w:val="clear" w:color="auto" w:fill="FFFFFF"/>
        </w:rPr>
        <w:t xml:space="preserve">, </w:t>
      </w:r>
      <w:r w:rsidRPr="00EF28D2">
        <w:rPr>
          <w:b/>
          <w:bCs/>
          <w:color w:val="333333"/>
          <w:shd w:val="clear" w:color="auto" w:fill="FFFFFF"/>
        </w:rPr>
        <w:t>show the result</w:t>
      </w:r>
      <w:r w:rsidRPr="005F1FB6">
        <w:rPr>
          <w:color w:val="333333"/>
          <w:shd w:val="clear" w:color="auto" w:fill="FFFFFF"/>
        </w:rPr>
        <w:t xml:space="preserve"> for each equations and check whether</w:t>
      </w:r>
      <w:r w:rsidRPr="005F1FB6">
        <w:t xml:space="preserve"> </w:t>
      </w:r>
      <w:r w:rsidRPr="005F1FB6">
        <w:rPr>
          <w:color w:val="333333"/>
          <w:shd w:val="clear" w:color="auto" w:fill="FFFFFF"/>
        </w:rPr>
        <w:t xml:space="preserve">the equations below are </w:t>
      </w:r>
      <w:r w:rsidRPr="00955BAD">
        <w:rPr>
          <w:b/>
          <w:bCs/>
          <w:color w:val="333333"/>
          <w:shd w:val="clear" w:color="auto" w:fill="FFFFFF"/>
        </w:rPr>
        <w:t>convergent</w:t>
      </w:r>
      <w:r w:rsidRPr="005F1FB6">
        <w:rPr>
          <w:color w:val="333333"/>
          <w:shd w:val="clear" w:color="auto" w:fill="FFFFFF"/>
        </w:rPr>
        <w:t xml:space="preserve"> </w:t>
      </w:r>
      <w:r w:rsidRPr="00955BAD">
        <w:rPr>
          <w:b/>
          <w:bCs/>
          <w:color w:val="333333"/>
          <w:shd w:val="clear" w:color="auto" w:fill="FFFFFF"/>
        </w:rPr>
        <w:t>or not</w:t>
      </w:r>
      <w:r w:rsidRPr="005F1FB6">
        <w:rPr>
          <w:color w:val="333333"/>
          <w:shd w:val="clear" w:color="auto" w:fill="FFFFFF"/>
        </w:rPr>
        <w:t xml:space="preserve"> and </w:t>
      </w:r>
      <w:r w:rsidRPr="00EF28D2">
        <w:rPr>
          <w:color w:val="333333"/>
          <w:shd w:val="clear" w:color="auto" w:fill="FFFFFF"/>
        </w:rPr>
        <w:t xml:space="preserve">print the value of x1, x2, x3, </w:t>
      </w:r>
      <w:r w:rsidRPr="00EF28D2">
        <w:t xml:space="preserve">and </w:t>
      </w:r>
      <w:r w:rsidRPr="00EF28D2">
        <w:rPr>
          <w:color w:val="333333"/>
          <w:shd w:val="clear" w:color="auto" w:fill="FFFFFF"/>
        </w:rPr>
        <w:t>x4</w:t>
      </w:r>
      <w:r w:rsidRPr="005F1FB6">
        <w:rPr>
          <w:color w:val="333333"/>
          <w:shd w:val="clear" w:color="auto" w:fill="FFFFFF"/>
        </w:rPr>
        <w:t xml:space="preserve"> in each iteration. </w:t>
      </w:r>
    </w:p>
    <w:p w14:paraId="1F819510" w14:textId="0FE0FE58" w:rsidR="00083E9E" w:rsidRPr="00EF28D2" w:rsidRDefault="00083E9E" w:rsidP="00EF28D2">
      <w:pPr>
        <w:spacing w:before="240" w:line="360" w:lineRule="auto"/>
        <w:ind w:firstLine="720"/>
        <w:jc w:val="both"/>
        <w:rPr>
          <w:color w:val="333333"/>
          <w:shd w:val="clear" w:color="auto" w:fill="FFFFFF"/>
        </w:rPr>
      </w:pPr>
      <w:r w:rsidRPr="00EF28D2">
        <w:rPr>
          <w:color w:val="333333"/>
          <w:shd w:val="clear" w:color="auto" w:fill="FFFFFF"/>
        </w:rPr>
        <w:t>Below</w:t>
      </w:r>
      <w:r w:rsidRPr="00EF28D2">
        <w:rPr>
          <w:iCs/>
          <w:color w:val="333333"/>
          <w:shd w:val="clear" w:color="auto" w:fill="FFFFFF"/>
        </w:rPr>
        <w:t xml:space="preserve"> are the </w:t>
      </w:r>
      <w:r w:rsidRPr="00EF28D2">
        <w:rPr>
          <w:b/>
          <w:bCs/>
          <w:iCs/>
          <w:color w:val="333333"/>
          <w:shd w:val="clear" w:color="auto" w:fill="FFFFFF"/>
        </w:rPr>
        <w:t>systems of linear equations</w:t>
      </w:r>
      <w:r w:rsidRPr="00EF28D2">
        <w:rPr>
          <w:iCs/>
          <w:color w:val="333333"/>
          <w:shd w:val="clear" w:color="auto" w:fill="FFFFFF"/>
        </w:rPr>
        <w:t xml:space="preserve"> that you need to solve:</w:t>
      </w:r>
    </w:p>
    <w:p w14:paraId="49405736" w14:textId="77777777" w:rsidR="00083E9E" w:rsidRDefault="00083E9E" w:rsidP="006C7909">
      <w:pPr>
        <w:pStyle w:val="ListParagraph"/>
        <w:spacing w:after="0"/>
        <w:jc w:val="both"/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  <w:lang w:val="en-US"/>
        </w:rPr>
      </w:pPr>
    </w:p>
    <w:p w14:paraId="445E88A3" w14:textId="0D262B14" w:rsidR="00083E9E" w:rsidRDefault="00D62630" w:rsidP="006C7909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=41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+2x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>=-10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>=1</m:t>
          </m:r>
        </m:oMath>
      </m:oMathPara>
    </w:p>
    <w:p w14:paraId="79AC9CC5" w14:textId="77777777" w:rsidR="00083E9E" w:rsidRDefault="00083E9E" w:rsidP="006C7909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</w:pPr>
    </w:p>
    <w:p w14:paraId="6E071D50" w14:textId="66F6C312" w:rsidR="00083E9E" w:rsidRDefault="00CA3CA0" w:rsidP="006C7909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=34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-3x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=-32</m:t>
          </m:r>
        </m:oMath>
      </m:oMathPara>
    </w:p>
    <w:p w14:paraId="21FC67B2" w14:textId="196B1148" w:rsidR="00083E9E" w:rsidRDefault="00B37F1B" w:rsidP="006C7909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=62</m:t>
          </m:r>
        </m:oMath>
      </m:oMathPara>
    </w:p>
    <w:p w14:paraId="4D293B48" w14:textId="77777777" w:rsidR="00083E9E" w:rsidRDefault="00083E9E" w:rsidP="006C7909">
      <w:pPr>
        <w:jc w:val="both"/>
        <w:rPr>
          <w:rFonts w:eastAsiaTheme="minorEastAsia"/>
          <w:i/>
          <w:iCs/>
          <w:color w:val="333333"/>
          <w:shd w:val="clear" w:color="auto" w:fill="FFFFFF"/>
        </w:rPr>
      </w:pPr>
    </w:p>
    <w:p w14:paraId="41D4092E" w14:textId="266E1B89" w:rsidR="00083E9E" w:rsidRDefault="000C311A" w:rsidP="006C7909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9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=55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w:br/>
          </m:r>
        </m:oMath>
        <m:oMath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=-14</m:t>
          </m:r>
        </m:oMath>
      </m:oMathPara>
    </w:p>
    <w:p w14:paraId="7E71033F" w14:textId="2A2D5572" w:rsidR="00083E9E" w:rsidRDefault="00B37F1B" w:rsidP="006C7909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-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+11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=12</m:t>
          </m:r>
        </m:oMath>
      </m:oMathPara>
    </w:p>
    <w:p w14:paraId="7A00FE3D" w14:textId="7A6DE847" w:rsidR="00083E9E" w:rsidRPr="00CA3CA0" w:rsidRDefault="00B37F1B" w:rsidP="006C7909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/>
          <w:color w:val="333333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-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=-21</m:t>
          </m:r>
        </m:oMath>
      </m:oMathPara>
    </w:p>
    <w:p w14:paraId="1326516A" w14:textId="77777777" w:rsidR="00083E9E" w:rsidRDefault="00083E9E" w:rsidP="006C7909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00E0EAC" w14:textId="77777777" w:rsidR="00083E9E" w:rsidRDefault="00083E9E" w:rsidP="00083E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5BB0A" w14:textId="77777777" w:rsidR="00083E9E" w:rsidRDefault="00083E9E" w:rsidP="00083E9E">
      <w:pPr>
        <w:spacing w:after="200" w:line="276" w:lineRule="auto"/>
        <w:rPr>
          <w:rFonts w:eastAsiaTheme="minorHAnsi"/>
          <w:lang w:eastAsia="en-US"/>
        </w:rPr>
      </w:pPr>
      <w:r>
        <w:br w:type="page"/>
      </w:r>
    </w:p>
    <w:p w14:paraId="51F577AD" w14:textId="633893B2" w:rsidR="00083E9E" w:rsidRDefault="006553FA" w:rsidP="006553FA">
      <w:pPr>
        <w:spacing w:before="240" w:line="360" w:lineRule="auto"/>
        <w:ind w:firstLine="720"/>
        <w:jc w:val="both"/>
      </w:pPr>
      <w:r>
        <w:rPr>
          <w:color w:val="333333"/>
          <w:shd w:val="clear" w:color="auto" w:fill="FFFFFF"/>
        </w:rPr>
        <w:lastRenderedPageBreak/>
        <w:t xml:space="preserve">Below are the </w:t>
      </w:r>
      <w:r w:rsidRPr="006553FA">
        <w:rPr>
          <w:b/>
          <w:bCs/>
          <w:color w:val="333333"/>
          <w:shd w:val="clear" w:color="auto" w:fill="FFFFFF"/>
        </w:rPr>
        <w:t>s</w:t>
      </w:r>
      <w:r w:rsidR="00083E9E" w:rsidRPr="006553FA">
        <w:rPr>
          <w:b/>
          <w:bCs/>
          <w:color w:val="333333"/>
          <w:shd w:val="clear" w:color="auto" w:fill="FFFFFF"/>
        </w:rPr>
        <w:t>nippet</w:t>
      </w:r>
      <w:r w:rsidR="00083E9E" w:rsidRPr="006553FA">
        <w:rPr>
          <w:b/>
          <w:bCs/>
        </w:rPr>
        <w:t xml:space="preserve"> code</w:t>
      </w:r>
      <w:r w:rsidR="00083E9E">
        <w:t xml:space="preserve"> </w:t>
      </w:r>
      <w:r w:rsidR="00083E9E" w:rsidRPr="006A1D79">
        <w:rPr>
          <w:iCs/>
          <w:color w:val="333333"/>
          <w:shd w:val="clear" w:color="auto" w:fill="FFFFFF"/>
        </w:rPr>
        <w:t>for</w:t>
      </w:r>
      <w:r w:rsidR="00083E9E">
        <w:t xml:space="preserve"> the equations</w:t>
      </w:r>
      <w:r>
        <w:t xml:space="preserve"> above</w:t>
      </w:r>
      <w:r w:rsidR="00083E9E">
        <w:t>:</w:t>
      </w:r>
    </w:p>
    <w:p w14:paraId="3BD21996" w14:textId="6F4DA502" w:rsidR="00DF7BA7" w:rsidRPr="006553FA" w:rsidRDefault="00DF7BA7" w:rsidP="006553FA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0C02A60" wp14:editId="3E779B26">
                <wp:extent cx="5760000" cy="1311215"/>
                <wp:effectExtent l="0" t="0" r="12700" b="101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3112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628D5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Xs = [</w:t>
                            </w:r>
                          </w:p>
                          <w:p w14:paraId="4A697EF8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</w:p>
                          <w:p w14:paraId="4C38D938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3BF20D1D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5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4FEDEE39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  <w:p w14:paraId="75D8CEA1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],</w:t>
                            </w:r>
                          </w:p>
                          <w:p w14:paraId="197BF319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</w:p>
                          <w:p w14:paraId="4329BC41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5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3327EFF7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7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1E2DB538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  <w:p w14:paraId="5A8DDAB1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],</w:t>
                            </w:r>
                          </w:p>
                          <w:p w14:paraId="0F0B9EBB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</w:p>
                          <w:p w14:paraId="4BD52B06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9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4BE05CC5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8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7953D85D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20A07015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  [-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10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  <w:p w14:paraId="45F898B1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]</w:t>
                            </w:r>
                          </w:p>
                          <w:p w14:paraId="6D068794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  <w:p w14:paraId="2E8C2B55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Ys = [</w:t>
                            </w:r>
                          </w:p>
                          <w:p w14:paraId="52672B61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10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5AF7F75C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62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75D97D6E" w14:textId="77777777" w:rsidR="00DF7BA7" w:rsidRPr="007F464C" w:rsidRDefault="00DF7BA7" w:rsidP="00DF7BA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55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14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12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21</w:t>
                            </w:r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  <w:p w14:paraId="40F4C831" w14:textId="1F8205AF" w:rsidR="00DF7BA7" w:rsidRDefault="00DF7BA7" w:rsidP="00DF7BA7">
                            <w:r w:rsidRPr="007F464C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02A60" id="Rectangle 3" o:spid="_x0000_s1026" style="width:453.55pt;height:1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" filled="f" strokecolor="black [3200]">
                <v:stroke joinstyle="round"/>
                <v:textbox style="mso-fit-shape-to-text:t">
                  <w:txbxContent>
                    <w:p w14:paraId="7E5628D5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Xs = [</w:t>
                      </w:r>
                    </w:p>
                    <w:p w14:paraId="4A697EF8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</w:p>
                    <w:p w14:paraId="4C38D938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3BF20D1D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5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4FEDEE39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  <w:p w14:paraId="75D8CEA1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],</w:t>
                      </w:r>
                    </w:p>
                    <w:p w14:paraId="197BF319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</w:p>
                    <w:p w14:paraId="4329BC41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5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3327EFF7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7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1E2DB538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  <w:p w14:paraId="5A8DDAB1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],</w:t>
                      </w:r>
                    </w:p>
                    <w:p w14:paraId="0F0B9EBB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</w:p>
                    <w:p w14:paraId="4BD52B06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9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4BE05CC5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8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7953D85D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20A07015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  [-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10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  <w:p w14:paraId="45F898B1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]</w:t>
                      </w:r>
                    </w:p>
                    <w:p w14:paraId="6D068794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  <w:p w14:paraId="2E8C2B55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Ys = [</w:t>
                      </w:r>
                    </w:p>
                    <w:p w14:paraId="52672B61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10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5AF7F75C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62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75D97D6E" w14:textId="77777777" w:rsidR="00DF7BA7" w:rsidRPr="007F464C" w:rsidRDefault="00DF7BA7" w:rsidP="00DF7BA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55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14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12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7F464C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21</w:t>
                      </w:r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  <w:p w14:paraId="40F4C831" w14:textId="1F8205AF" w:rsidR="00DF7BA7" w:rsidRDefault="00DF7BA7" w:rsidP="00DF7BA7">
                      <w:r w:rsidRPr="007F464C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A853EA" w14:textId="239DE135" w:rsidR="00083E9E" w:rsidRDefault="003A503A" w:rsidP="00DF7BA7">
      <w:pPr>
        <w:keepNext/>
        <w:spacing w:before="240" w:line="360" w:lineRule="auto"/>
        <w:jc w:val="center"/>
      </w:pPr>
      <w:r w:rsidRPr="003A503A">
        <w:rPr>
          <w:noProof/>
        </w:rPr>
        <w:drawing>
          <wp:inline distT="0" distB="0" distL="0" distR="0" wp14:anchorId="7AD576A2" wp14:editId="568C9058">
            <wp:extent cx="5760000" cy="2757609"/>
            <wp:effectExtent l="19050" t="19050" r="12700" b="2413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7609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8131F" w14:textId="4B0543B2" w:rsidR="00083E9E" w:rsidRPr="00B37F1B" w:rsidRDefault="00083E9E" w:rsidP="00083E9E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37F1B">
        <w:rPr>
          <w:rFonts w:ascii="Times New Roman" w:hAnsi="Times New Roman" w:cs="Times New Roman"/>
          <w:b/>
          <w:bCs/>
          <w:color w:val="auto"/>
        </w:rPr>
        <w:t xml:space="preserve">Figure </w:t>
      </w:r>
      <w:r w:rsidRPr="00B37F1B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B37F1B">
        <w:rPr>
          <w:rFonts w:ascii="Times New Roman" w:hAnsi="Times New Roman" w:cs="Times New Roman"/>
          <w:b/>
          <w:bCs/>
          <w:color w:val="auto"/>
        </w:rPr>
        <w:instrText xml:space="preserve"> SEQ Figure \* ARABIC </w:instrText>
      </w:r>
      <w:r w:rsidRPr="00B37F1B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Pr="00B37F1B">
        <w:rPr>
          <w:rFonts w:ascii="Times New Roman" w:hAnsi="Times New Roman" w:cs="Times New Roman"/>
          <w:b/>
          <w:bCs/>
          <w:noProof/>
          <w:color w:val="auto"/>
        </w:rPr>
        <w:t>1</w:t>
      </w:r>
      <w:r w:rsidRPr="00B37F1B">
        <w:rPr>
          <w:rFonts w:ascii="Times New Roman" w:hAnsi="Times New Roman" w:cs="Times New Roman"/>
          <w:b/>
          <w:bCs/>
          <w:color w:val="auto"/>
        </w:rPr>
        <w:fldChar w:fldCharType="end"/>
      </w:r>
      <w:r w:rsidRPr="00B37F1B">
        <w:rPr>
          <w:rFonts w:ascii="Times New Roman" w:hAnsi="Times New Roman" w:cs="Times New Roman"/>
          <w:b/>
          <w:bCs/>
          <w:color w:val="auto"/>
          <w:lang w:val="en-US"/>
        </w:rPr>
        <w:t>. Gauss Seidel Result with Epsilon 0.0</w:t>
      </w:r>
      <w:r w:rsidR="001E78CA" w:rsidRPr="00B37F1B">
        <w:rPr>
          <w:rFonts w:ascii="Times New Roman" w:hAnsi="Times New Roman" w:cs="Times New Roman"/>
          <w:b/>
          <w:bCs/>
          <w:color w:val="auto"/>
          <w:lang w:val="en-US"/>
        </w:rPr>
        <w:t>22</w:t>
      </w:r>
    </w:p>
    <w:sectPr w:rsidR="00083E9E" w:rsidRPr="00B37F1B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8115" w14:textId="77777777" w:rsidR="00F94FE6" w:rsidRDefault="00F94FE6" w:rsidP="00273E4A">
      <w:r>
        <w:separator/>
      </w:r>
    </w:p>
  </w:endnote>
  <w:endnote w:type="continuationSeparator" w:id="0">
    <w:p w14:paraId="3734F86F" w14:textId="77777777" w:rsidR="00F94FE6" w:rsidRDefault="00F94FE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2CCA79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58F1" w14:textId="77777777" w:rsidR="00F94FE6" w:rsidRDefault="00F94FE6" w:rsidP="00273E4A">
      <w:r>
        <w:separator/>
      </w:r>
    </w:p>
  </w:footnote>
  <w:footnote w:type="continuationSeparator" w:id="0">
    <w:p w14:paraId="6526C354" w14:textId="77777777" w:rsidR="00F94FE6" w:rsidRDefault="00F94FE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F7C8B49" w:rsidR="005D0782" w:rsidRPr="000146D9" w:rsidRDefault="000146D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217799"/>
    <w:multiLevelType w:val="hybridMultilevel"/>
    <w:tmpl w:val="391C57B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6765A"/>
    <w:multiLevelType w:val="hybridMultilevel"/>
    <w:tmpl w:val="6748BF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840287">
    <w:abstractNumId w:val="1"/>
  </w:num>
  <w:num w:numId="2" w16cid:durableId="89476796">
    <w:abstractNumId w:val="5"/>
  </w:num>
  <w:num w:numId="3" w16cid:durableId="1844708708">
    <w:abstractNumId w:val="11"/>
  </w:num>
  <w:num w:numId="4" w16cid:durableId="1532524672">
    <w:abstractNumId w:val="6"/>
  </w:num>
  <w:num w:numId="5" w16cid:durableId="1846044230">
    <w:abstractNumId w:val="12"/>
  </w:num>
  <w:num w:numId="6" w16cid:durableId="531378127">
    <w:abstractNumId w:val="10"/>
  </w:num>
  <w:num w:numId="7" w16cid:durableId="239675228">
    <w:abstractNumId w:val="13"/>
  </w:num>
  <w:num w:numId="8" w16cid:durableId="409080376">
    <w:abstractNumId w:val="0"/>
  </w:num>
  <w:num w:numId="9" w16cid:durableId="39715666">
    <w:abstractNumId w:val="3"/>
  </w:num>
  <w:num w:numId="10" w16cid:durableId="10619697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4863804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473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0058210">
    <w:abstractNumId w:val="4"/>
  </w:num>
  <w:num w:numId="14" w16cid:durableId="2095009530">
    <w:abstractNumId w:val="8"/>
  </w:num>
  <w:num w:numId="15" w16cid:durableId="567572549">
    <w:abstractNumId w:val="2"/>
  </w:num>
  <w:num w:numId="16" w16cid:durableId="1325744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46D9"/>
    <w:rsid w:val="00020F10"/>
    <w:rsid w:val="00051154"/>
    <w:rsid w:val="00072DE7"/>
    <w:rsid w:val="000732DF"/>
    <w:rsid w:val="00083E9E"/>
    <w:rsid w:val="00087F74"/>
    <w:rsid w:val="000A0C90"/>
    <w:rsid w:val="000A23D8"/>
    <w:rsid w:val="000A3F41"/>
    <w:rsid w:val="000B16A2"/>
    <w:rsid w:val="000B69D0"/>
    <w:rsid w:val="000C3015"/>
    <w:rsid w:val="000C311A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74BCF"/>
    <w:rsid w:val="00183F26"/>
    <w:rsid w:val="001955A6"/>
    <w:rsid w:val="001A300E"/>
    <w:rsid w:val="001B3A2E"/>
    <w:rsid w:val="001C2E35"/>
    <w:rsid w:val="001D4810"/>
    <w:rsid w:val="001E4042"/>
    <w:rsid w:val="001E637E"/>
    <w:rsid w:val="001E78CA"/>
    <w:rsid w:val="001E7ABE"/>
    <w:rsid w:val="001F64B6"/>
    <w:rsid w:val="00224780"/>
    <w:rsid w:val="00235C36"/>
    <w:rsid w:val="002376FA"/>
    <w:rsid w:val="0026294A"/>
    <w:rsid w:val="00273E4A"/>
    <w:rsid w:val="00281799"/>
    <w:rsid w:val="002841B3"/>
    <w:rsid w:val="002956DC"/>
    <w:rsid w:val="00296DA6"/>
    <w:rsid w:val="002A07C0"/>
    <w:rsid w:val="002A138B"/>
    <w:rsid w:val="002A4CED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A503A"/>
    <w:rsid w:val="003B1D05"/>
    <w:rsid w:val="003B27CC"/>
    <w:rsid w:val="003B5F77"/>
    <w:rsid w:val="003C07AD"/>
    <w:rsid w:val="003C0A29"/>
    <w:rsid w:val="003C1CE6"/>
    <w:rsid w:val="003D4EDB"/>
    <w:rsid w:val="003D7084"/>
    <w:rsid w:val="003F71D2"/>
    <w:rsid w:val="004074A1"/>
    <w:rsid w:val="00420AFF"/>
    <w:rsid w:val="00422134"/>
    <w:rsid w:val="004255E9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97544"/>
    <w:rsid w:val="004A6F1F"/>
    <w:rsid w:val="004B47B5"/>
    <w:rsid w:val="004B6AFE"/>
    <w:rsid w:val="004C0F0C"/>
    <w:rsid w:val="004D176C"/>
    <w:rsid w:val="004E28FA"/>
    <w:rsid w:val="004E7352"/>
    <w:rsid w:val="00500DEC"/>
    <w:rsid w:val="00510D6B"/>
    <w:rsid w:val="00520E03"/>
    <w:rsid w:val="005314B7"/>
    <w:rsid w:val="00535DA7"/>
    <w:rsid w:val="005447D7"/>
    <w:rsid w:val="0055410B"/>
    <w:rsid w:val="00556E41"/>
    <w:rsid w:val="00571B72"/>
    <w:rsid w:val="00580E3E"/>
    <w:rsid w:val="00582417"/>
    <w:rsid w:val="00582E4C"/>
    <w:rsid w:val="005A072D"/>
    <w:rsid w:val="005A0B8D"/>
    <w:rsid w:val="005A32DD"/>
    <w:rsid w:val="005A335F"/>
    <w:rsid w:val="005B07D4"/>
    <w:rsid w:val="005B1568"/>
    <w:rsid w:val="005B3392"/>
    <w:rsid w:val="005B66A9"/>
    <w:rsid w:val="005C156C"/>
    <w:rsid w:val="005C19B6"/>
    <w:rsid w:val="005D0782"/>
    <w:rsid w:val="005E3F45"/>
    <w:rsid w:val="005F1FB6"/>
    <w:rsid w:val="005F47E6"/>
    <w:rsid w:val="005F794B"/>
    <w:rsid w:val="0060201C"/>
    <w:rsid w:val="0060486C"/>
    <w:rsid w:val="00635EE5"/>
    <w:rsid w:val="00643F75"/>
    <w:rsid w:val="006450F0"/>
    <w:rsid w:val="006553FA"/>
    <w:rsid w:val="00664137"/>
    <w:rsid w:val="0067443D"/>
    <w:rsid w:val="0067789E"/>
    <w:rsid w:val="00687373"/>
    <w:rsid w:val="006A1D79"/>
    <w:rsid w:val="006C7909"/>
    <w:rsid w:val="006D36BC"/>
    <w:rsid w:val="006D6523"/>
    <w:rsid w:val="006F4D80"/>
    <w:rsid w:val="00701ECA"/>
    <w:rsid w:val="00702C98"/>
    <w:rsid w:val="00720962"/>
    <w:rsid w:val="0072245D"/>
    <w:rsid w:val="007251A5"/>
    <w:rsid w:val="00737595"/>
    <w:rsid w:val="00750289"/>
    <w:rsid w:val="00787247"/>
    <w:rsid w:val="007955AD"/>
    <w:rsid w:val="0079737B"/>
    <w:rsid w:val="007B5A6A"/>
    <w:rsid w:val="007C1C37"/>
    <w:rsid w:val="007E0EE7"/>
    <w:rsid w:val="007E3E9D"/>
    <w:rsid w:val="007F464C"/>
    <w:rsid w:val="008006AA"/>
    <w:rsid w:val="00810737"/>
    <w:rsid w:val="00811C48"/>
    <w:rsid w:val="00814B46"/>
    <w:rsid w:val="00815DB3"/>
    <w:rsid w:val="0083459F"/>
    <w:rsid w:val="0083780E"/>
    <w:rsid w:val="00854A96"/>
    <w:rsid w:val="00865933"/>
    <w:rsid w:val="008674E6"/>
    <w:rsid w:val="00875C55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7E24"/>
    <w:rsid w:val="008D1B94"/>
    <w:rsid w:val="008D411F"/>
    <w:rsid w:val="008E58F1"/>
    <w:rsid w:val="008F740C"/>
    <w:rsid w:val="009010C1"/>
    <w:rsid w:val="00901A30"/>
    <w:rsid w:val="0090372F"/>
    <w:rsid w:val="009109C4"/>
    <w:rsid w:val="00932B6E"/>
    <w:rsid w:val="0093677F"/>
    <w:rsid w:val="00937B93"/>
    <w:rsid w:val="00944ADA"/>
    <w:rsid w:val="00955BAD"/>
    <w:rsid w:val="009568C5"/>
    <w:rsid w:val="00961A2D"/>
    <w:rsid w:val="0097243E"/>
    <w:rsid w:val="00973849"/>
    <w:rsid w:val="009801CC"/>
    <w:rsid w:val="009832E4"/>
    <w:rsid w:val="00994EE0"/>
    <w:rsid w:val="009954EB"/>
    <w:rsid w:val="009A2464"/>
    <w:rsid w:val="009A3737"/>
    <w:rsid w:val="009B0A50"/>
    <w:rsid w:val="009C7801"/>
    <w:rsid w:val="009D207E"/>
    <w:rsid w:val="009E29D9"/>
    <w:rsid w:val="009E5BAD"/>
    <w:rsid w:val="009F5DD5"/>
    <w:rsid w:val="00A1473C"/>
    <w:rsid w:val="00A2716F"/>
    <w:rsid w:val="00A32343"/>
    <w:rsid w:val="00A46082"/>
    <w:rsid w:val="00A50AF3"/>
    <w:rsid w:val="00A52AB7"/>
    <w:rsid w:val="00A53D38"/>
    <w:rsid w:val="00A552D5"/>
    <w:rsid w:val="00A71DAC"/>
    <w:rsid w:val="00A933D3"/>
    <w:rsid w:val="00A977D4"/>
    <w:rsid w:val="00AA1407"/>
    <w:rsid w:val="00AB0E0A"/>
    <w:rsid w:val="00AB42BB"/>
    <w:rsid w:val="00AB54D5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92F"/>
    <w:rsid w:val="00B04C4C"/>
    <w:rsid w:val="00B17AD5"/>
    <w:rsid w:val="00B212C7"/>
    <w:rsid w:val="00B25A20"/>
    <w:rsid w:val="00B37F1B"/>
    <w:rsid w:val="00B440FB"/>
    <w:rsid w:val="00B4674F"/>
    <w:rsid w:val="00B46B5A"/>
    <w:rsid w:val="00B517FB"/>
    <w:rsid w:val="00B67595"/>
    <w:rsid w:val="00B7140C"/>
    <w:rsid w:val="00B766F9"/>
    <w:rsid w:val="00B81979"/>
    <w:rsid w:val="00B85E70"/>
    <w:rsid w:val="00B948DA"/>
    <w:rsid w:val="00B9609E"/>
    <w:rsid w:val="00BC6DE8"/>
    <w:rsid w:val="00BE0705"/>
    <w:rsid w:val="00BF2997"/>
    <w:rsid w:val="00BF7C45"/>
    <w:rsid w:val="00C13A92"/>
    <w:rsid w:val="00C24D59"/>
    <w:rsid w:val="00C25F66"/>
    <w:rsid w:val="00C44051"/>
    <w:rsid w:val="00C46A77"/>
    <w:rsid w:val="00C525FC"/>
    <w:rsid w:val="00C56C03"/>
    <w:rsid w:val="00C57A8A"/>
    <w:rsid w:val="00C57FE8"/>
    <w:rsid w:val="00C6549A"/>
    <w:rsid w:val="00C8483C"/>
    <w:rsid w:val="00C915BF"/>
    <w:rsid w:val="00CA3CA0"/>
    <w:rsid w:val="00CB3B33"/>
    <w:rsid w:val="00CB736B"/>
    <w:rsid w:val="00CB7CAA"/>
    <w:rsid w:val="00CD64BC"/>
    <w:rsid w:val="00CE7BAC"/>
    <w:rsid w:val="00CF11B0"/>
    <w:rsid w:val="00D156F0"/>
    <w:rsid w:val="00D22C95"/>
    <w:rsid w:val="00D30822"/>
    <w:rsid w:val="00D337CD"/>
    <w:rsid w:val="00D347DF"/>
    <w:rsid w:val="00D3685C"/>
    <w:rsid w:val="00D37E0D"/>
    <w:rsid w:val="00D47C75"/>
    <w:rsid w:val="00D60A6D"/>
    <w:rsid w:val="00D62630"/>
    <w:rsid w:val="00D64985"/>
    <w:rsid w:val="00D67DFC"/>
    <w:rsid w:val="00D95848"/>
    <w:rsid w:val="00D97AA9"/>
    <w:rsid w:val="00DA4A85"/>
    <w:rsid w:val="00DA5479"/>
    <w:rsid w:val="00DB0A75"/>
    <w:rsid w:val="00DC4B9D"/>
    <w:rsid w:val="00DC700A"/>
    <w:rsid w:val="00DE2937"/>
    <w:rsid w:val="00DE2FA6"/>
    <w:rsid w:val="00DF2179"/>
    <w:rsid w:val="00DF224B"/>
    <w:rsid w:val="00DF718C"/>
    <w:rsid w:val="00DF7BA7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9619D"/>
    <w:rsid w:val="00E974BC"/>
    <w:rsid w:val="00EB5190"/>
    <w:rsid w:val="00EB7CD4"/>
    <w:rsid w:val="00ED5890"/>
    <w:rsid w:val="00EF17AC"/>
    <w:rsid w:val="00EF28D2"/>
    <w:rsid w:val="00EF6FA9"/>
    <w:rsid w:val="00F22A92"/>
    <w:rsid w:val="00F2595B"/>
    <w:rsid w:val="00F36E33"/>
    <w:rsid w:val="00F5093F"/>
    <w:rsid w:val="00F53807"/>
    <w:rsid w:val="00F712CE"/>
    <w:rsid w:val="00F80742"/>
    <w:rsid w:val="00F94FE6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E9E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val="id-ID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83E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n">
    <w:name w:val="mn"/>
    <w:basedOn w:val="DefaultParagraphFont"/>
    <w:rsid w:val="00083E9E"/>
  </w:style>
  <w:style w:type="character" w:customStyle="1" w:styleId="mi">
    <w:name w:val="mi"/>
    <w:basedOn w:val="DefaultParagraphFont"/>
    <w:rsid w:val="00083E9E"/>
  </w:style>
  <w:style w:type="character" w:customStyle="1" w:styleId="mo">
    <w:name w:val="mo"/>
    <w:basedOn w:val="DefaultParagraphFont"/>
    <w:rsid w:val="00083E9E"/>
  </w:style>
  <w:style w:type="character" w:customStyle="1" w:styleId="ListParagraphChar">
    <w:name w:val="List Paragraph Char"/>
    <w:link w:val="ListParagraph"/>
    <w:uiPriority w:val="34"/>
    <w:rsid w:val="00994E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D21-4F0D-4291-BE47-1A541F52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94</cp:revision>
  <dcterms:created xsi:type="dcterms:W3CDTF">2017-10-20T05:51:00Z</dcterms:created>
  <dcterms:modified xsi:type="dcterms:W3CDTF">2023-02-21T11:33:00Z</dcterms:modified>
</cp:coreProperties>
</file>