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40DB1AC" w:rsidR="00811C48" w:rsidRPr="001E7ABE" w:rsidRDefault="00994EE0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Practicum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76139F9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588C2" w14:textId="65AD7737" w:rsidR="00305F2D" w:rsidRDefault="00B24F37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M</w:t>
            </w:r>
            <w:r w:rsidRPr="00B24F37">
              <w:rPr>
                <w:rFonts w:ascii="Arial Narrow" w:hAnsi="Arial Narrow" w:cs="Tahoma"/>
                <w:sz w:val="36"/>
              </w:rPr>
              <w:t>ATH6183 | MATH6183001 | MATH6183016 | MATH6183049</w:t>
            </w:r>
          </w:p>
          <w:p w14:paraId="36656A16" w14:textId="0C3706DA" w:rsidR="00235C36" w:rsidRPr="00876A58" w:rsidRDefault="00305F2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305F2D">
              <w:rPr>
                <w:rFonts w:ascii="Arial Narrow" w:hAnsi="Arial Narrow" w:cs="Tahoma"/>
                <w:sz w:val="36"/>
              </w:rPr>
              <w:t>Scientific Computing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069F0F6" w:rsidR="00F80742" w:rsidRPr="00DF718C" w:rsidRDefault="00251B2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507C5C">
              <w:rPr>
                <w:rFonts w:ascii="Arial" w:hAnsi="Arial" w:cs="Arial"/>
                <w:b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A6410A9" w:rsidR="000732DF" w:rsidRPr="00994EE0" w:rsidRDefault="00AE6D3A" w:rsidP="000732DF">
            <w:pPr>
              <w:jc w:val="right"/>
              <w:rPr>
                <w:rFonts w:ascii="Arial" w:hAnsi="Arial" w:cs="Arial"/>
                <w:b/>
                <w:sz w:val="20"/>
                <w:highlight w:val="yellow"/>
              </w:rPr>
            </w:pPr>
            <w:r w:rsidRPr="00AE6D3A">
              <w:rPr>
                <w:rFonts w:ascii="Arial" w:hAnsi="Arial" w:cs="Arial"/>
                <w:b/>
                <w:sz w:val="20"/>
              </w:rPr>
              <w:t>E231-MATH6183-JJ01-0</w:t>
            </w: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68BB468" w:rsidR="00535DA7" w:rsidRPr="00B46B5A" w:rsidRDefault="00535DA7" w:rsidP="00B46B5A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C1F43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CC1F4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A977D4" w:rsidRPr="00CC1F43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CC1F4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CC1F43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CC1F43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CC1F43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46B5A" w:rsidRPr="00CC1F43"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9D207E" w:rsidRPr="00CC1F43">
              <w:rPr>
                <w:rFonts w:ascii="Arial" w:hAnsi="Arial" w:cs="Arial"/>
                <w:i/>
                <w:sz w:val="18"/>
                <w:szCs w:val="18"/>
              </w:rPr>
              <w:t>3</w:t>
            </w:r>
            <w:r w:rsidR="00B46B5A" w:rsidRPr="00CC1F43">
              <w:rPr>
                <w:rFonts w:ascii="Arial" w:hAnsi="Arial" w:cs="Arial"/>
                <w:i/>
                <w:sz w:val="18"/>
                <w:szCs w:val="18"/>
              </w:rPr>
              <w:t>/202</w:t>
            </w:r>
            <w:r w:rsidR="009D207E" w:rsidRPr="00CC1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8170C0F" w14:textId="77777777" w:rsidR="00994EE0" w:rsidRDefault="00994EE0" w:rsidP="00994EE0">
      <w:pPr>
        <w:pStyle w:val="Heading2"/>
        <w:spacing w:before="0"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7A14250B" w14:textId="176D2CE5" w:rsidR="00994EE0" w:rsidRDefault="00994EE0" w:rsidP="00994EE0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6DA5">
        <w:rPr>
          <w:rFonts w:ascii="Times New Roman" w:hAnsi="Times New Roman" w:cs="Times New Roman"/>
          <w:sz w:val="24"/>
          <w:szCs w:val="24"/>
        </w:rPr>
        <w:t>L</w:t>
      </w:r>
      <w:r w:rsidR="00415E9E" w:rsidRPr="00415E9E">
        <w:rPr>
          <w:rFonts w:ascii="Times New Roman" w:hAnsi="Times New Roman" w:cs="Times New Roman"/>
          <w:sz w:val="24"/>
          <w:szCs w:val="24"/>
        </w:rPr>
        <w:t>O3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 xml:space="preserve"> – e</w:t>
      </w:r>
      <w:r w:rsidR="00415E9E" w:rsidRPr="00415E9E">
        <w:rPr>
          <w:rFonts w:ascii="Times New Roman" w:hAnsi="Times New Roman" w:cs="Times New Roman"/>
          <w:sz w:val="24"/>
          <w:szCs w:val="24"/>
        </w:rPr>
        <w:t>valuate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the application of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aylor series and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415E9E" w:rsidRPr="00415E9E">
        <w:rPr>
          <w:rFonts w:ascii="Times New Roman" w:hAnsi="Times New Roman" w:cs="Times New Roman"/>
          <w:sz w:val="24"/>
          <w:szCs w:val="24"/>
        </w:rPr>
        <w:t xml:space="preserve">oot of </w:t>
      </w:r>
      <w:r w:rsidR="00F81BB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15E9E" w:rsidRPr="00415E9E">
        <w:rPr>
          <w:rFonts w:ascii="Times New Roman" w:hAnsi="Times New Roman" w:cs="Times New Roman"/>
          <w:sz w:val="24"/>
          <w:szCs w:val="24"/>
        </w:rPr>
        <w:t>quations in scientific computation</w:t>
      </w:r>
    </w:p>
    <w:p w14:paraId="01B9DB37" w14:textId="77777777" w:rsidR="001449F0" w:rsidRPr="001449F0" w:rsidRDefault="001449F0" w:rsidP="001449F0"/>
    <w:p w14:paraId="0EC78C1B" w14:textId="77777777" w:rsidR="00994EE0" w:rsidRDefault="00994EE0" w:rsidP="00994EE0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185693CB" w14:textId="5728A510" w:rsidR="00994EE0" w:rsidRPr="001449F0" w:rsidRDefault="00623153" w:rsidP="00994EE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Session 04 – </w:t>
      </w:r>
      <w:r w:rsidR="00B96DA5" w:rsidRPr="00B96DA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</w:t>
      </w:r>
      <w:proofErr w:type="spellStart"/>
      <w:r w:rsidR="00415E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>oot</w:t>
      </w:r>
      <w:proofErr w:type="spellEnd"/>
      <w:r w:rsidR="00415E9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en-US"/>
        </w:rPr>
        <w:t xml:space="preserve"> of Equations</w:t>
      </w:r>
    </w:p>
    <w:p w14:paraId="0C6C000C" w14:textId="77777777" w:rsidR="001449F0" w:rsidRPr="001449F0" w:rsidRDefault="001449F0" w:rsidP="001449F0">
      <w:pPr>
        <w:jc w:val="both"/>
        <w:rPr>
          <w:sz w:val="28"/>
          <w:szCs w:val="28"/>
        </w:rPr>
      </w:pPr>
    </w:p>
    <w:p w14:paraId="1FD8822B" w14:textId="29C42678" w:rsidR="00994EE0" w:rsidRPr="00814B46" w:rsidRDefault="00994EE0" w:rsidP="00814B46">
      <w:pPr>
        <w:pStyle w:val="Heading2"/>
        <w:spacing w:line="360" w:lineRule="auto"/>
        <w:jc w:val="both"/>
        <w:rPr>
          <w:rFonts w:ascii="Times New Roman" w:hAnsi="Times New Roman"/>
          <w:color w:val="00000A"/>
          <w:sz w:val="24"/>
          <w:szCs w:val="24"/>
        </w:rPr>
      </w:pPr>
      <w:proofErr w:type="gramStart"/>
      <w:r>
        <w:rPr>
          <w:rFonts w:ascii="Times New Roman" w:hAnsi="Times New Roman"/>
          <w:color w:val="00000A"/>
          <w:sz w:val="24"/>
          <w:szCs w:val="24"/>
        </w:rPr>
        <w:t>Sub</w:t>
      </w:r>
      <w:r w:rsidR="001449F0">
        <w:rPr>
          <w:rFonts w:ascii="Times New Roman" w:hAnsi="Times New Roman"/>
          <w:color w:val="00000A"/>
          <w:sz w:val="24"/>
          <w:szCs w:val="24"/>
        </w:rPr>
        <w:t xml:space="preserve"> T</w:t>
      </w:r>
      <w:r>
        <w:rPr>
          <w:rFonts w:ascii="Times New Roman" w:hAnsi="Times New Roman"/>
          <w:color w:val="00000A"/>
          <w:sz w:val="24"/>
          <w:szCs w:val="24"/>
        </w:rPr>
        <w:t>opics</w:t>
      </w:r>
      <w:proofErr w:type="gramEnd"/>
    </w:p>
    <w:p w14:paraId="6E136838" w14:textId="3683ED76" w:rsidR="00B96DA5" w:rsidRPr="00B96DA5" w:rsidRDefault="00415E9E" w:rsidP="00B96DA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Newton-Raphson Method</w:t>
      </w:r>
    </w:p>
    <w:p w14:paraId="6CD64E85" w14:textId="11ACEC42" w:rsidR="00367757" w:rsidRPr="00367757" w:rsidRDefault="00415E9E" w:rsidP="0036775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Bisection Method</w:t>
      </w:r>
      <w:r w:rsidR="00367757" w:rsidRPr="00367757">
        <w:rPr>
          <w:lang w:val="en-ID" w:eastAsia="en-ID"/>
        </w:rPr>
        <w:br w:type="page"/>
      </w:r>
    </w:p>
    <w:p w14:paraId="35780AD8" w14:textId="2C3666C5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921E799" w14:textId="77777777" w:rsidR="005B2EF8" w:rsidRPr="00913A78" w:rsidRDefault="00415E9E" w:rsidP="00B53B05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A78">
        <w:rPr>
          <w:rFonts w:ascii="Times New Roman" w:hAnsi="Times New Roman" w:cs="Times New Roman"/>
          <w:b/>
          <w:bCs/>
          <w:sz w:val="24"/>
          <w:szCs w:val="24"/>
        </w:rPr>
        <w:t>Newton Raphson</w:t>
      </w:r>
    </w:p>
    <w:p w14:paraId="1604D866" w14:textId="1586A2D8" w:rsidR="00415E9E" w:rsidRPr="00913A78" w:rsidRDefault="00415E9E" w:rsidP="00B53B05">
      <w:pPr>
        <w:pStyle w:val="ListParagraph"/>
        <w:spacing w:line="259" w:lineRule="auto"/>
        <w:ind w:left="360" w:firstLine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3A78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B53B05">
        <w:rPr>
          <w:rFonts w:ascii="Times New Roman" w:hAnsi="Times New Roman" w:cs="Times New Roman"/>
          <w:b/>
          <w:bCs/>
          <w:sz w:val="24"/>
          <w:szCs w:val="24"/>
        </w:rPr>
        <w:t>root of the equation</w:t>
      </w:r>
      <w:r w:rsidRPr="00913A78">
        <w:rPr>
          <w:rFonts w:ascii="Times New Roman" w:hAnsi="Times New Roman" w:cs="Times New Roman"/>
          <w:sz w:val="24"/>
          <w:szCs w:val="24"/>
        </w:rPr>
        <w:t xml:space="preserve"> from the equation f(x) below by using </w:t>
      </w:r>
      <w:r w:rsidRPr="00913A78">
        <w:rPr>
          <w:rFonts w:ascii="Times New Roman" w:hAnsi="Times New Roman" w:cs="Times New Roman"/>
          <w:b/>
          <w:bCs/>
          <w:sz w:val="24"/>
          <w:szCs w:val="24"/>
        </w:rPr>
        <w:t xml:space="preserve">Newton Raphson </w:t>
      </w:r>
      <w:r w:rsidRPr="00913A78">
        <w:rPr>
          <w:rFonts w:ascii="Times New Roman" w:hAnsi="Times New Roman" w:cs="Times New Roman"/>
          <w:sz w:val="24"/>
          <w:szCs w:val="24"/>
        </w:rPr>
        <w:t xml:space="preserve">method: </w:t>
      </w:r>
    </w:p>
    <w:p w14:paraId="5AA82181" w14:textId="3267B542" w:rsidR="00E33BD6" w:rsidRDefault="00E33BD6" w:rsidP="00E33BD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</m:oMath>
      </m:oMathPara>
    </w:p>
    <w:p w14:paraId="20D6D8A2" w14:textId="77777777" w:rsidR="00415E9E" w:rsidRPr="00913A78" w:rsidRDefault="00415E9E" w:rsidP="00E33BD6">
      <w:pPr>
        <w:jc w:val="center"/>
        <w:rPr>
          <w:rFonts w:eastAsia="Times New Roman"/>
          <w:color w:val="09885A"/>
          <w:lang w:val="en-HK" w:eastAsia="en-HK"/>
        </w:rPr>
      </w:pPr>
    </w:p>
    <w:p w14:paraId="6D417CF7" w14:textId="77777777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How many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iterations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are required to find the root of the equation?</w:t>
      </w:r>
    </w:p>
    <w:p w14:paraId="0463FFD4" w14:textId="7122439F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B53B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first guess 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of the value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5A114E" w14:textId="1F007F59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proofErr w:type="gramStart"/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tolerate</w:t>
      </w:r>
      <w:proofErr w:type="gramEnd"/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error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0.01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569409" w14:textId="33AD6B77" w:rsidR="00415E9E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proofErr w:type="gramStart"/>
      <w:r w:rsidRPr="00913A78">
        <w:rPr>
          <w:rFonts w:ascii="Times New Roman" w:hAnsi="Times New Roman" w:cs="Times New Roman"/>
          <w:sz w:val="24"/>
          <w:szCs w:val="24"/>
          <w:lang w:val="en-US"/>
        </w:rPr>
        <w:t>With the</w:t>
      </w:r>
      <w:proofErr w:type="gramEnd"/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number of the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max iterations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25780A" w14:textId="135A792A" w:rsidR="00395305" w:rsidRPr="00913A78" w:rsidRDefault="00415E9E" w:rsidP="00B53B05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 the result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iteration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. If the iteration is 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 the max</w:t>
      </w:r>
      <w:r w:rsidRPr="00913A78">
        <w:rPr>
          <w:rFonts w:ascii="Times New Roman" w:hAnsi="Times New Roman" w:cs="Times New Roman"/>
          <w:sz w:val="24"/>
          <w:szCs w:val="24"/>
          <w:lang w:val="en-US"/>
        </w:rPr>
        <w:t xml:space="preserve"> iterations the </w:t>
      </w:r>
      <w:r w:rsidRPr="00B53B05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Pr="00913A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error message</w:t>
      </w:r>
      <w:r w:rsidR="000C68FA" w:rsidRPr="000C68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274763" w14:textId="49D9E6EA" w:rsidR="00395305" w:rsidRDefault="00C11F02" w:rsidP="000732F8">
      <w:pPr>
        <w:keepNext/>
        <w:spacing w:after="200"/>
        <w:jc w:val="center"/>
      </w:pPr>
      <w:r w:rsidRPr="00C11F02">
        <w:rPr>
          <w:noProof/>
          <w:lang w:val="en-HK" w:eastAsia="en-HK"/>
        </w:rPr>
        <w:drawing>
          <wp:inline distT="0" distB="0" distL="0" distR="0" wp14:anchorId="09D73092" wp14:editId="250B9EDA">
            <wp:extent cx="4315968" cy="2043805"/>
            <wp:effectExtent l="19050" t="19050" r="27940" b="13970"/>
            <wp:docPr id="144542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968" cy="20438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39491" w14:textId="0C09FBF5" w:rsidR="00E33BD6" w:rsidRPr="00C11F02" w:rsidRDefault="00395305" w:rsidP="00C11F02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Figure </w: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SEQ Figure \* ARABIC </w:instrTex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>1</w:t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Pr="002B0A47">
        <w:rPr>
          <w:rFonts w:ascii="Times New Roman" w:hAnsi="Times New Roman" w:cs="Times New Roman"/>
          <w:b/>
          <w:bCs/>
          <w:color w:val="000000" w:themeColor="text1"/>
          <w:lang w:val="en-US"/>
        </w:rPr>
        <w:t>. Newton Raphson Result with Tolerate Error 0.01</w:t>
      </w:r>
    </w:p>
    <w:p w14:paraId="3A989E3F" w14:textId="77777777" w:rsidR="00D1378C" w:rsidRPr="00D1378C" w:rsidRDefault="00415E9E" w:rsidP="00E33BD6">
      <w:pPr>
        <w:pStyle w:val="ListParagraph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HK" w:eastAsia="en-HK"/>
        </w:rPr>
      </w:pPr>
      <w:r w:rsidRPr="00D1378C">
        <w:rPr>
          <w:rFonts w:ascii="Times New Roman" w:hAnsi="Times New Roman" w:cs="Times New Roman"/>
          <w:b/>
          <w:bCs/>
          <w:sz w:val="24"/>
          <w:szCs w:val="24"/>
        </w:rPr>
        <w:t>Bisection</w:t>
      </w:r>
    </w:p>
    <w:p w14:paraId="238DBF54" w14:textId="35272A90" w:rsidR="00415E9E" w:rsidRPr="00D1378C" w:rsidRDefault="00415E9E" w:rsidP="00E33BD6">
      <w:pPr>
        <w:pStyle w:val="ListParagraph"/>
        <w:spacing w:line="259" w:lineRule="auto"/>
        <w:ind w:left="360" w:firstLine="6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HK" w:eastAsia="en-HK"/>
        </w:rPr>
      </w:pPr>
      <w:r w:rsidRPr="00D1378C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E33BD6">
        <w:rPr>
          <w:rFonts w:ascii="Times New Roman" w:hAnsi="Times New Roman" w:cs="Times New Roman"/>
          <w:b/>
          <w:bCs/>
          <w:sz w:val="24"/>
          <w:szCs w:val="24"/>
        </w:rPr>
        <w:t>root of the equation</w:t>
      </w:r>
      <w:r w:rsidRPr="00D1378C">
        <w:rPr>
          <w:rFonts w:ascii="Times New Roman" w:hAnsi="Times New Roman" w:cs="Times New Roman"/>
          <w:sz w:val="24"/>
          <w:szCs w:val="24"/>
        </w:rPr>
        <w:t xml:space="preserve"> from the equation f(x) below by using </w:t>
      </w:r>
      <w:r w:rsidRPr="00D1378C">
        <w:rPr>
          <w:rFonts w:ascii="Times New Roman" w:hAnsi="Times New Roman" w:cs="Times New Roman"/>
          <w:b/>
          <w:bCs/>
          <w:sz w:val="24"/>
          <w:szCs w:val="24"/>
        </w:rPr>
        <w:t xml:space="preserve">Bisection </w:t>
      </w:r>
      <w:r w:rsidRPr="00D1378C">
        <w:rPr>
          <w:rFonts w:ascii="Times New Roman" w:hAnsi="Times New Roman" w:cs="Times New Roman"/>
          <w:sz w:val="24"/>
          <w:szCs w:val="24"/>
        </w:rPr>
        <w:t xml:space="preserve">method: </w:t>
      </w:r>
    </w:p>
    <w:p w14:paraId="0FF1CFB0" w14:textId="26D7F040" w:rsidR="00415E9E" w:rsidRDefault="00415E9E" w:rsidP="00E33BD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 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+9</m:t>
          </m:r>
        </m:oMath>
      </m:oMathPara>
    </w:p>
    <w:p w14:paraId="4AB94211" w14:textId="349FC8C1" w:rsidR="00415E9E" w:rsidRPr="00D1378C" w:rsidRDefault="0022768C" w:rsidP="00AF189D">
      <w:pPr>
        <w:pStyle w:val="ListParagraph"/>
        <w:spacing w:line="259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ith the following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coordinates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x1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and </w:t>
      </w:r>
      <w:r w:rsidR="00415E9E" w:rsidRPr="00D1378C">
        <w:rPr>
          <w:rFonts w:ascii="Times New Roman" w:hAnsi="Times New Roman" w:cs="Times New Roman"/>
          <w:b/>
          <w:bCs/>
          <w:sz w:val="24"/>
          <w:szCs w:val="24"/>
        </w:rPr>
        <w:t>x2</w:t>
      </w:r>
      <w:r w:rsidR="00415E9E" w:rsidRPr="00D1378C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402869AE" w14:textId="079A1527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, x2 = 4</w:t>
      </w:r>
    </w:p>
    <w:p w14:paraId="696B1A71" w14:textId="16C2FED2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x2 = 17</w:t>
      </w:r>
    </w:p>
    <w:p w14:paraId="4CE23FE9" w14:textId="2EB7D376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x2 = -1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1EBAA5D6" w14:textId="5D382E35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-2, x2 = 4</w:t>
      </w:r>
    </w:p>
    <w:p w14:paraId="7978D490" w14:textId="05B55D2D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1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x2 = -5</w:t>
      </w:r>
    </w:p>
    <w:p w14:paraId="2B7F7FA4" w14:textId="1AF44117" w:rsidR="00415E9E" w:rsidRDefault="00415E9E" w:rsidP="00AF189D">
      <w:pPr>
        <w:pStyle w:val="ListParagraph"/>
        <w:numPr>
          <w:ilvl w:val="0"/>
          <w:numId w:val="2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 = -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, x2 = -13</w:t>
      </w:r>
    </w:p>
    <w:p w14:paraId="55507CA3" w14:textId="12B74D2B" w:rsidR="00415E9E" w:rsidRDefault="00415E9E" w:rsidP="0044697B">
      <w:pPr>
        <w:pStyle w:val="ListParagraph"/>
        <w:numPr>
          <w:ilvl w:val="0"/>
          <w:numId w:val="22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</w:t>
      </w:r>
      <w:r w:rsidR="00126065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, x2 = -21</w:t>
      </w:r>
    </w:p>
    <w:p w14:paraId="6AECBCC0" w14:textId="77777777" w:rsidR="00415E9E" w:rsidRDefault="00415E9E" w:rsidP="00AF189D">
      <w:pPr>
        <w:spacing w:line="360" w:lineRule="auto"/>
        <w:jc w:val="center"/>
      </w:pPr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0962836B" wp14:editId="4E794CFD">
                <wp:extent cx="5760000" cy="1788160"/>
                <wp:effectExtent l="0" t="0" r="12700" b="234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178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C36E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coordinates = [</w:t>
                            </w:r>
                          </w:p>
                          <w:p w14:paraId="6603EA40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3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3F3E9661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17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5F1BEE1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10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15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4D8AB76F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4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5DAC028D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12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5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2AEAC446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8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13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0B787E3C" w14:textId="77777777" w:rsidR="0044697B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    [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7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, -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98658"/>
                                <w:sz w:val="21"/>
                                <w:szCs w:val="21"/>
                                <w:lang w:eastAsia="en-US"/>
                              </w:rPr>
                              <w:t>21</w:t>
                            </w: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],</w:t>
                            </w:r>
                          </w:p>
                          <w:p w14:paraId="05A9BEE0" w14:textId="15D3F7A2" w:rsidR="00415E9E" w:rsidRPr="0044697B" w:rsidRDefault="0044697B" w:rsidP="0044697B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</w:pPr>
                            <w:r w:rsidRPr="0044697B">
                              <w:rPr>
                                <w:rFonts w:ascii="Consolas" w:eastAsia="Times New Roman" w:hAnsi="Consolas"/>
                                <w:color w:val="000000"/>
                                <w:sz w:val="21"/>
                                <w:szCs w:val="21"/>
                                <w:lang w:eastAsia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6283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3.55pt;height:1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">
                <v:textbox style="mso-fit-shape-to-text:t">
                  <w:txbxContent>
                    <w:p w14:paraId="29EC36E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coordinates = [</w:t>
                      </w:r>
                    </w:p>
                    <w:p w14:paraId="6603EA40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3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3F3E9661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17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5F1BEE1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10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15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4D8AB76F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4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5DAC028D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12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5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2AEAC446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8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13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0B787E3C" w14:textId="77777777" w:rsidR="0044697B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    [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7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, -</w:t>
                      </w:r>
                      <w:r w:rsidRPr="0044697B">
                        <w:rPr>
                          <w:rFonts w:ascii="Consolas" w:eastAsia="Times New Roman" w:hAnsi="Consolas"/>
                          <w:color w:val="098658"/>
                          <w:sz w:val="21"/>
                          <w:szCs w:val="21"/>
                          <w:lang w:eastAsia="en-US"/>
                        </w:rPr>
                        <w:t>21</w:t>
                      </w: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],</w:t>
                      </w:r>
                    </w:p>
                    <w:p w14:paraId="05A9BEE0" w14:textId="15D3F7A2" w:rsidR="00415E9E" w:rsidRPr="0044697B" w:rsidRDefault="0044697B" w:rsidP="0044697B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</w:pPr>
                      <w:r w:rsidRPr="0044697B">
                        <w:rPr>
                          <w:rFonts w:ascii="Consolas" w:eastAsia="Times New Roman" w:hAnsi="Consolas"/>
                          <w:color w:val="000000"/>
                          <w:sz w:val="21"/>
                          <w:szCs w:val="21"/>
                          <w:lang w:eastAsia="en-US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11F02A" w14:textId="772A0CE6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root of each coordinate</w:t>
      </w:r>
      <w:r w:rsidR="00A5583B" w:rsidRPr="00A558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729A4" w14:textId="77777777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each iteration of coordinates</w:t>
      </w:r>
      <w:r w:rsidRPr="00A558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453CC4" w14:textId="41E0C81F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tolerate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0.</w:t>
      </w:r>
      <w:r w:rsidR="00126065">
        <w:rPr>
          <w:rFonts w:ascii="Times New Roman" w:hAnsi="Times New Roman" w:cs="Times New Roman"/>
          <w:b/>
          <w:bCs/>
          <w:sz w:val="24"/>
          <w:szCs w:val="24"/>
          <w:lang w:val="en-US"/>
        </w:rPr>
        <w:t>001</w:t>
      </w:r>
      <w:r w:rsidR="003C28F4" w:rsidRPr="003C28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38E9EB" w14:textId="4A1C3DBB" w:rsidR="00415E9E" w:rsidRDefault="00415E9E" w:rsidP="0044697B">
      <w:pPr>
        <w:pStyle w:val="ListParagraph"/>
        <w:numPr>
          <w:ilvl w:val="0"/>
          <w:numId w:val="19"/>
        </w:numPr>
        <w:shd w:val="clear" w:color="auto" w:fill="FFFFFE"/>
        <w:spacing w:after="0" w:line="360" w:lineRule="auto"/>
        <w:ind w:left="851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HK" w:eastAsia="en-HK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iteration of coordinates, </w:t>
      </w:r>
      <w:r w:rsidRPr="0044697B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coordinate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x1 and x2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697B">
        <w:rPr>
          <w:rFonts w:ascii="Times New Roman" w:hAnsi="Times New Roman" w:cs="Times New Roman"/>
          <w:sz w:val="24"/>
          <w:szCs w:val="24"/>
          <w:lang w:val="en-US"/>
        </w:rPr>
        <w:t>must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not be the same sign</w:t>
      </w:r>
      <w:r w:rsidRPr="003D0E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2B77C" w14:textId="25F919DD" w:rsidR="00415E9E" w:rsidRPr="00E463CD" w:rsidRDefault="00126065" w:rsidP="006A34EA">
      <w:pPr>
        <w:keepNext/>
        <w:spacing w:after="200"/>
        <w:jc w:val="center"/>
        <w:rPr>
          <w:rFonts w:eastAsia="Times New Roman"/>
          <w:color w:val="000000"/>
          <w:lang w:val="en-HK" w:eastAsia="en-HK"/>
        </w:rPr>
      </w:pPr>
      <w:r w:rsidRPr="00126065">
        <w:rPr>
          <w:noProof/>
          <w:lang w:val="en-HK" w:eastAsia="en-HK"/>
        </w:rPr>
        <w:drawing>
          <wp:inline distT="0" distB="0" distL="0" distR="0" wp14:anchorId="6061EBDB" wp14:editId="4E37BF81">
            <wp:extent cx="5760000" cy="1143831"/>
            <wp:effectExtent l="19050" t="19050" r="12700" b="1841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43831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F5E518" w14:textId="10AA80C0" w:rsidR="00415E9E" w:rsidRPr="006A34EA" w:rsidRDefault="00415E9E" w:rsidP="00126065">
      <w:pPr>
        <w:pStyle w:val="Caption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Figure 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begin"/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instrText xml:space="preserve"> SEQ Figure \* ARABIC </w:instrTex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separate"/>
      </w:r>
      <w:r w:rsidR="00395305"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2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fldChar w:fldCharType="end"/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. Root of the Equation of </w:t>
      </w:r>
      <w:r w:rsid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E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ach </w:t>
      </w:r>
      <w:r w:rsid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C</w:t>
      </w:r>
      <w:r w:rsidRPr="006A34EA">
        <w:rPr>
          <w:rFonts w:ascii="Times New Roman" w:hAnsi="Times New Roman" w:cs="Times New Roman"/>
          <w:b/>
          <w:bCs/>
          <w:color w:val="000000" w:themeColor="text1"/>
          <w:lang w:val="en-US"/>
        </w:rPr>
        <w:t>oordinate with Bisection</w:t>
      </w:r>
    </w:p>
    <w:p w14:paraId="4D24C719" w14:textId="0A9052EA" w:rsidR="005229D8" w:rsidRPr="005229D8" w:rsidRDefault="005229D8" w:rsidP="005229D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</w:p>
    <w:sectPr w:rsidR="005229D8" w:rsidRPr="005229D8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B0B54" w14:textId="77777777" w:rsidR="003A01D8" w:rsidRDefault="003A01D8" w:rsidP="00273E4A">
      <w:r>
        <w:separator/>
      </w:r>
    </w:p>
  </w:endnote>
  <w:endnote w:type="continuationSeparator" w:id="0">
    <w:p w14:paraId="4CFF8049" w14:textId="77777777" w:rsidR="003A01D8" w:rsidRDefault="003A01D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2CCA79B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6450F0">
          <w:rPr>
            <w:noProof/>
            <w:sz w:val="22"/>
            <w:szCs w:val="22"/>
            <w:lang w:val="id-ID"/>
          </w:rPr>
          <w:t>7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58FF" w14:textId="77777777" w:rsidR="003A01D8" w:rsidRDefault="003A01D8" w:rsidP="00273E4A">
      <w:r>
        <w:separator/>
      </w:r>
    </w:p>
  </w:footnote>
  <w:footnote w:type="continuationSeparator" w:id="0">
    <w:p w14:paraId="08CEE549" w14:textId="77777777" w:rsidR="003A01D8" w:rsidRDefault="003A01D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E8AB300" w:rsidR="005D0782" w:rsidRPr="00CC1F43" w:rsidRDefault="00CC1F4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04F64"/>
    <w:multiLevelType w:val="hybridMultilevel"/>
    <w:tmpl w:val="B7108A1A"/>
    <w:lvl w:ilvl="0" w:tplc="04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CA5796"/>
    <w:multiLevelType w:val="hybridMultilevel"/>
    <w:tmpl w:val="B41C3B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E1343"/>
    <w:multiLevelType w:val="multilevel"/>
    <w:tmpl w:val="5F0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5510"/>
    <w:multiLevelType w:val="hybridMultilevel"/>
    <w:tmpl w:val="006A4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17799"/>
    <w:multiLevelType w:val="hybridMultilevel"/>
    <w:tmpl w:val="391C57B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>
      <w:start w:val="1"/>
      <w:numFmt w:val="decimal"/>
      <w:lvlText w:val="%4."/>
      <w:lvlJc w:val="left"/>
      <w:pPr>
        <w:ind w:left="2880" w:hanging="360"/>
      </w:pPr>
    </w:lvl>
    <w:lvl w:ilvl="4" w:tplc="3C090019">
      <w:start w:val="1"/>
      <w:numFmt w:val="lowerLetter"/>
      <w:lvlText w:val="%5."/>
      <w:lvlJc w:val="left"/>
      <w:pPr>
        <w:ind w:left="3600" w:hanging="360"/>
      </w:pPr>
    </w:lvl>
    <w:lvl w:ilvl="5" w:tplc="3C09001B">
      <w:start w:val="1"/>
      <w:numFmt w:val="lowerRoman"/>
      <w:lvlText w:val="%6."/>
      <w:lvlJc w:val="right"/>
      <w:pPr>
        <w:ind w:left="4320" w:hanging="180"/>
      </w:pPr>
    </w:lvl>
    <w:lvl w:ilvl="6" w:tplc="3C09000F">
      <w:start w:val="1"/>
      <w:numFmt w:val="decimal"/>
      <w:lvlText w:val="%7."/>
      <w:lvlJc w:val="left"/>
      <w:pPr>
        <w:ind w:left="5040" w:hanging="360"/>
      </w:pPr>
    </w:lvl>
    <w:lvl w:ilvl="7" w:tplc="3C090019">
      <w:start w:val="1"/>
      <w:numFmt w:val="lowerLetter"/>
      <w:lvlText w:val="%8."/>
      <w:lvlJc w:val="left"/>
      <w:pPr>
        <w:ind w:left="5760" w:hanging="360"/>
      </w:pPr>
    </w:lvl>
    <w:lvl w:ilvl="8" w:tplc="3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40F5B"/>
    <w:multiLevelType w:val="hybridMultilevel"/>
    <w:tmpl w:val="9394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7938EE"/>
    <w:multiLevelType w:val="hybridMultilevel"/>
    <w:tmpl w:val="9BA80F4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275246"/>
    <w:multiLevelType w:val="multilevel"/>
    <w:tmpl w:val="56380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56765A"/>
    <w:multiLevelType w:val="hybridMultilevel"/>
    <w:tmpl w:val="D9B2113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840287">
    <w:abstractNumId w:val="1"/>
  </w:num>
  <w:num w:numId="2" w16cid:durableId="89476796">
    <w:abstractNumId w:val="8"/>
  </w:num>
  <w:num w:numId="3" w16cid:durableId="1844708708">
    <w:abstractNumId w:val="16"/>
  </w:num>
  <w:num w:numId="4" w16cid:durableId="1532524672">
    <w:abstractNumId w:val="9"/>
  </w:num>
  <w:num w:numId="5" w16cid:durableId="1846044230">
    <w:abstractNumId w:val="17"/>
  </w:num>
  <w:num w:numId="6" w16cid:durableId="531378127">
    <w:abstractNumId w:val="15"/>
  </w:num>
  <w:num w:numId="7" w16cid:durableId="239675228">
    <w:abstractNumId w:val="18"/>
  </w:num>
  <w:num w:numId="8" w16cid:durableId="409080376">
    <w:abstractNumId w:val="0"/>
  </w:num>
  <w:num w:numId="9" w16cid:durableId="39715666">
    <w:abstractNumId w:val="3"/>
  </w:num>
  <w:num w:numId="10" w16cid:durableId="10619697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74863804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24730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50058210">
    <w:abstractNumId w:val="7"/>
  </w:num>
  <w:num w:numId="14" w16cid:durableId="2095009530">
    <w:abstractNumId w:val="13"/>
  </w:num>
  <w:num w:numId="15" w16cid:durableId="567572549">
    <w:abstractNumId w:val="2"/>
  </w:num>
  <w:num w:numId="16" w16cid:durableId="1325744122">
    <w:abstractNumId w:val="14"/>
  </w:num>
  <w:num w:numId="17" w16cid:durableId="1774394283">
    <w:abstractNumId w:val="6"/>
  </w:num>
  <w:num w:numId="18" w16cid:durableId="338316050">
    <w:abstractNumId w:val="10"/>
  </w:num>
  <w:num w:numId="19" w16cid:durableId="1132094565">
    <w:abstractNumId w:val="11"/>
  </w:num>
  <w:num w:numId="20" w16cid:durableId="13139459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88378">
    <w:abstractNumId w:val="12"/>
  </w:num>
  <w:num w:numId="22" w16cid:durableId="1998803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F51"/>
    <w:rsid w:val="00020F10"/>
    <w:rsid w:val="00051154"/>
    <w:rsid w:val="00072DE7"/>
    <w:rsid w:val="000732DF"/>
    <w:rsid w:val="000732F8"/>
    <w:rsid w:val="00083E9E"/>
    <w:rsid w:val="00087F74"/>
    <w:rsid w:val="000A0C90"/>
    <w:rsid w:val="000A23D8"/>
    <w:rsid w:val="000A3F41"/>
    <w:rsid w:val="000B69D0"/>
    <w:rsid w:val="000C3015"/>
    <w:rsid w:val="000C311A"/>
    <w:rsid w:val="000C68FA"/>
    <w:rsid w:val="000F057A"/>
    <w:rsid w:val="000F1EBF"/>
    <w:rsid w:val="000F3EB6"/>
    <w:rsid w:val="000F7CFC"/>
    <w:rsid w:val="000F7FC6"/>
    <w:rsid w:val="001128D4"/>
    <w:rsid w:val="00122BC2"/>
    <w:rsid w:val="00126065"/>
    <w:rsid w:val="00126822"/>
    <w:rsid w:val="00131DAA"/>
    <w:rsid w:val="001449F0"/>
    <w:rsid w:val="00145C2E"/>
    <w:rsid w:val="00150E94"/>
    <w:rsid w:val="00151847"/>
    <w:rsid w:val="0015698F"/>
    <w:rsid w:val="00173655"/>
    <w:rsid w:val="00174BCF"/>
    <w:rsid w:val="00183F26"/>
    <w:rsid w:val="001955A6"/>
    <w:rsid w:val="001A300E"/>
    <w:rsid w:val="001B3A2E"/>
    <w:rsid w:val="001C2E35"/>
    <w:rsid w:val="001D4810"/>
    <w:rsid w:val="001E4042"/>
    <w:rsid w:val="001E637E"/>
    <w:rsid w:val="001E78CA"/>
    <w:rsid w:val="001E7ABE"/>
    <w:rsid w:val="001F64B6"/>
    <w:rsid w:val="00224780"/>
    <w:rsid w:val="0022768C"/>
    <w:rsid w:val="00235C36"/>
    <w:rsid w:val="002376FA"/>
    <w:rsid w:val="00251B25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0A47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05F2D"/>
    <w:rsid w:val="00320C87"/>
    <w:rsid w:val="00321362"/>
    <w:rsid w:val="00323347"/>
    <w:rsid w:val="003432E6"/>
    <w:rsid w:val="003439D3"/>
    <w:rsid w:val="0036420F"/>
    <w:rsid w:val="0036669F"/>
    <w:rsid w:val="00366844"/>
    <w:rsid w:val="00367757"/>
    <w:rsid w:val="0037553B"/>
    <w:rsid w:val="0038376D"/>
    <w:rsid w:val="00384C7B"/>
    <w:rsid w:val="00387D06"/>
    <w:rsid w:val="00395305"/>
    <w:rsid w:val="003A01D8"/>
    <w:rsid w:val="003A1788"/>
    <w:rsid w:val="003A503A"/>
    <w:rsid w:val="003B1D05"/>
    <w:rsid w:val="003B27CC"/>
    <w:rsid w:val="003B5F77"/>
    <w:rsid w:val="003C07AD"/>
    <w:rsid w:val="003C0A29"/>
    <w:rsid w:val="003C1CE6"/>
    <w:rsid w:val="003C28F4"/>
    <w:rsid w:val="003C37F6"/>
    <w:rsid w:val="003D0E77"/>
    <w:rsid w:val="003D7084"/>
    <w:rsid w:val="003F71D2"/>
    <w:rsid w:val="004074A1"/>
    <w:rsid w:val="00415E9E"/>
    <w:rsid w:val="00420AFF"/>
    <w:rsid w:val="00422134"/>
    <w:rsid w:val="004255E9"/>
    <w:rsid w:val="00434FFC"/>
    <w:rsid w:val="00446550"/>
    <w:rsid w:val="0044697B"/>
    <w:rsid w:val="00446D31"/>
    <w:rsid w:val="0045325D"/>
    <w:rsid w:val="004564E4"/>
    <w:rsid w:val="004633AF"/>
    <w:rsid w:val="0046440B"/>
    <w:rsid w:val="00470964"/>
    <w:rsid w:val="004716A8"/>
    <w:rsid w:val="00494E4C"/>
    <w:rsid w:val="00496374"/>
    <w:rsid w:val="004A35C8"/>
    <w:rsid w:val="004A6F1F"/>
    <w:rsid w:val="004B47B5"/>
    <w:rsid w:val="004B6AFE"/>
    <w:rsid w:val="004C0F0C"/>
    <w:rsid w:val="004D176C"/>
    <w:rsid w:val="004E28FA"/>
    <w:rsid w:val="004E7352"/>
    <w:rsid w:val="00500DEC"/>
    <w:rsid w:val="00520E03"/>
    <w:rsid w:val="005229D8"/>
    <w:rsid w:val="005314B7"/>
    <w:rsid w:val="00535DA7"/>
    <w:rsid w:val="005447D7"/>
    <w:rsid w:val="0055410B"/>
    <w:rsid w:val="00556E41"/>
    <w:rsid w:val="00571B72"/>
    <w:rsid w:val="00580E3E"/>
    <w:rsid w:val="00582417"/>
    <w:rsid w:val="00582E4C"/>
    <w:rsid w:val="005A072D"/>
    <w:rsid w:val="005A0B8D"/>
    <w:rsid w:val="005A32DD"/>
    <w:rsid w:val="005A335F"/>
    <w:rsid w:val="005B07D4"/>
    <w:rsid w:val="005B2EF8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3153"/>
    <w:rsid w:val="00635EE5"/>
    <w:rsid w:val="00643F75"/>
    <w:rsid w:val="006450F0"/>
    <w:rsid w:val="00664137"/>
    <w:rsid w:val="0067443D"/>
    <w:rsid w:val="0067789E"/>
    <w:rsid w:val="00687373"/>
    <w:rsid w:val="006A34EA"/>
    <w:rsid w:val="006C6CF6"/>
    <w:rsid w:val="006D36BC"/>
    <w:rsid w:val="006F4D80"/>
    <w:rsid w:val="00701ECA"/>
    <w:rsid w:val="00702C98"/>
    <w:rsid w:val="00720962"/>
    <w:rsid w:val="0072245D"/>
    <w:rsid w:val="007251A5"/>
    <w:rsid w:val="007306E3"/>
    <w:rsid w:val="00737595"/>
    <w:rsid w:val="00787247"/>
    <w:rsid w:val="007955AD"/>
    <w:rsid w:val="007B5A6A"/>
    <w:rsid w:val="007C1C37"/>
    <w:rsid w:val="007E0EE7"/>
    <w:rsid w:val="007E3E9D"/>
    <w:rsid w:val="00810737"/>
    <w:rsid w:val="00811C48"/>
    <w:rsid w:val="00814B46"/>
    <w:rsid w:val="00815DB3"/>
    <w:rsid w:val="00816CF2"/>
    <w:rsid w:val="0083459F"/>
    <w:rsid w:val="0083780E"/>
    <w:rsid w:val="008674E6"/>
    <w:rsid w:val="00875C55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7E24"/>
    <w:rsid w:val="008D1B94"/>
    <w:rsid w:val="008D411F"/>
    <w:rsid w:val="008E58F1"/>
    <w:rsid w:val="008F740C"/>
    <w:rsid w:val="009010C1"/>
    <w:rsid w:val="00901A30"/>
    <w:rsid w:val="0090372F"/>
    <w:rsid w:val="00913A78"/>
    <w:rsid w:val="00932B6E"/>
    <w:rsid w:val="0093677F"/>
    <w:rsid w:val="00937B93"/>
    <w:rsid w:val="00944ADA"/>
    <w:rsid w:val="009568C5"/>
    <w:rsid w:val="00961A2D"/>
    <w:rsid w:val="0097243E"/>
    <w:rsid w:val="00973849"/>
    <w:rsid w:val="009801CC"/>
    <w:rsid w:val="009832E4"/>
    <w:rsid w:val="00994EE0"/>
    <w:rsid w:val="009A2464"/>
    <w:rsid w:val="009A3737"/>
    <w:rsid w:val="009C7801"/>
    <w:rsid w:val="009D207E"/>
    <w:rsid w:val="009E29D9"/>
    <w:rsid w:val="009E5BAD"/>
    <w:rsid w:val="009F5DD5"/>
    <w:rsid w:val="00A1473C"/>
    <w:rsid w:val="00A32343"/>
    <w:rsid w:val="00A46082"/>
    <w:rsid w:val="00A50AF3"/>
    <w:rsid w:val="00A52AB7"/>
    <w:rsid w:val="00A53D38"/>
    <w:rsid w:val="00A54093"/>
    <w:rsid w:val="00A552D5"/>
    <w:rsid w:val="00A5583B"/>
    <w:rsid w:val="00A933D3"/>
    <w:rsid w:val="00A977D4"/>
    <w:rsid w:val="00AA1407"/>
    <w:rsid w:val="00AB0E0A"/>
    <w:rsid w:val="00AB42BB"/>
    <w:rsid w:val="00AB54D5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6D3A"/>
    <w:rsid w:val="00AF189D"/>
    <w:rsid w:val="00AF264E"/>
    <w:rsid w:val="00AF338E"/>
    <w:rsid w:val="00B0392F"/>
    <w:rsid w:val="00B04C4C"/>
    <w:rsid w:val="00B17AD5"/>
    <w:rsid w:val="00B212C7"/>
    <w:rsid w:val="00B24F37"/>
    <w:rsid w:val="00B25A20"/>
    <w:rsid w:val="00B440FB"/>
    <w:rsid w:val="00B4674F"/>
    <w:rsid w:val="00B46B5A"/>
    <w:rsid w:val="00B517FB"/>
    <w:rsid w:val="00B53B05"/>
    <w:rsid w:val="00B67595"/>
    <w:rsid w:val="00B7140C"/>
    <w:rsid w:val="00B766F9"/>
    <w:rsid w:val="00B81979"/>
    <w:rsid w:val="00B85823"/>
    <w:rsid w:val="00B948DA"/>
    <w:rsid w:val="00B9609E"/>
    <w:rsid w:val="00B96DA5"/>
    <w:rsid w:val="00BC6DE8"/>
    <w:rsid w:val="00BE0705"/>
    <w:rsid w:val="00BF2997"/>
    <w:rsid w:val="00BF7C45"/>
    <w:rsid w:val="00C11F02"/>
    <w:rsid w:val="00C13A92"/>
    <w:rsid w:val="00C25F66"/>
    <w:rsid w:val="00C44051"/>
    <w:rsid w:val="00C46A77"/>
    <w:rsid w:val="00C525FC"/>
    <w:rsid w:val="00C56C03"/>
    <w:rsid w:val="00C57A8A"/>
    <w:rsid w:val="00C57FE8"/>
    <w:rsid w:val="00C61800"/>
    <w:rsid w:val="00C6549A"/>
    <w:rsid w:val="00C66649"/>
    <w:rsid w:val="00C8483C"/>
    <w:rsid w:val="00C915BF"/>
    <w:rsid w:val="00CA0CAB"/>
    <w:rsid w:val="00CA3CA0"/>
    <w:rsid w:val="00CB3B33"/>
    <w:rsid w:val="00CB736B"/>
    <w:rsid w:val="00CC1F43"/>
    <w:rsid w:val="00CD64BC"/>
    <w:rsid w:val="00CE7BAC"/>
    <w:rsid w:val="00CF11B0"/>
    <w:rsid w:val="00D06E02"/>
    <w:rsid w:val="00D1378C"/>
    <w:rsid w:val="00D156F0"/>
    <w:rsid w:val="00D22C95"/>
    <w:rsid w:val="00D30822"/>
    <w:rsid w:val="00D337CD"/>
    <w:rsid w:val="00D347DF"/>
    <w:rsid w:val="00D3685C"/>
    <w:rsid w:val="00D37E0D"/>
    <w:rsid w:val="00D47C75"/>
    <w:rsid w:val="00D60A6D"/>
    <w:rsid w:val="00D62630"/>
    <w:rsid w:val="00D67DFC"/>
    <w:rsid w:val="00D95848"/>
    <w:rsid w:val="00D97AA9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3BD6"/>
    <w:rsid w:val="00E36B77"/>
    <w:rsid w:val="00E36EA8"/>
    <w:rsid w:val="00E463CD"/>
    <w:rsid w:val="00E502A7"/>
    <w:rsid w:val="00E642BF"/>
    <w:rsid w:val="00E660C4"/>
    <w:rsid w:val="00E83F0C"/>
    <w:rsid w:val="00E930D9"/>
    <w:rsid w:val="00E9619D"/>
    <w:rsid w:val="00E974BC"/>
    <w:rsid w:val="00EB5190"/>
    <w:rsid w:val="00EB7CD4"/>
    <w:rsid w:val="00ED5890"/>
    <w:rsid w:val="00EF17AC"/>
    <w:rsid w:val="00EF6FA9"/>
    <w:rsid w:val="00F22A92"/>
    <w:rsid w:val="00F2595B"/>
    <w:rsid w:val="00F36E33"/>
    <w:rsid w:val="00F4659B"/>
    <w:rsid w:val="00F53807"/>
    <w:rsid w:val="00F712CE"/>
    <w:rsid w:val="00F80742"/>
    <w:rsid w:val="00F81BBE"/>
    <w:rsid w:val="00F955DA"/>
    <w:rsid w:val="00FA41A2"/>
    <w:rsid w:val="00FC245F"/>
    <w:rsid w:val="00FC3FD3"/>
    <w:rsid w:val="00FC5E5E"/>
    <w:rsid w:val="00FF3E04"/>
    <w:rsid w:val="00FF4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D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083E9E"/>
    <w:pPr>
      <w:spacing w:after="200"/>
    </w:pPr>
    <w:rPr>
      <w:rFonts w:asciiTheme="minorHAnsi" w:eastAsiaTheme="minorHAnsi" w:hAnsiTheme="minorHAnsi" w:cstheme="minorBidi"/>
      <w:i/>
      <w:iCs/>
      <w:color w:val="575F6D" w:themeColor="text2"/>
      <w:sz w:val="18"/>
      <w:szCs w:val="18"/>
      <w:lang w:val="id-ID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83E9E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 w:eastAsia="en-US"/>
    </w:rPr>
  </w:style>
  <w:style w:type="character" w:customStyle="1" w:styleId="mn">
    <w:name w:val="mn"/>
    <w:basedOn w:val="DefaultParagraphFont"/>
    <w:rsid w:val="00083E9E"/>
  </w:style>
  <w:style w:type="character" w:customStyle="1" w:styleId="mi">
    <w:name w:val="mi"/>
    <w:basedOn w:val="DefaultParagraphFont"/>
    <w:rsid w:val="00083E9E"/>
  </w:style>
  <w:style w:type="character" w:customStyle="1" w:styleId="mo">
    <w:name w:val="mo"/>
    <w:basedOn w:val="DefaultParagraphFont"/>
    <w:rsid w:val="00083E9E"/>
  </w:style>
  <w:style w:type="character" w:customStyle="1" w:styleId="ListParagraphChar">
    <w:name w:val="List Paragraph Char"/>
    <w:link w:val="ListParagraph"/>
    <w:uiPriority w:val="34"/>
    <w:rsid w:val="00994EE0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2D21-4F0D-4291-BE47-1A541F528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Budiman Wijaya</cp:lastModifiedBy>
  <cp:revision>100</cp:revision>
  <dcterms:created xsi:type="dcterms:W3CDTF">2017-10-20T05:51:00Z</dcterms:created>
  <dcterms:modified xsi:type="dcterms:W3CDTF">2023-09-04T04:02:00Z</dcterms:modified>
</cp:coreProperties>
</file>